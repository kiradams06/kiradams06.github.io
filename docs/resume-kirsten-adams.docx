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DAEA" w14:textId="0E210B97" w:rsidR="00BD30EE" w:rsidRDefault="007951E6" w:rsidP="00D24104">
      <w:pPr>
        <w:pStyle w:val="Body"/>
        <w:pBdr>
          <w:top w:val="dotted" w:sz="4" w:space="0" w:color="525252"/>
          <w:bottom w:val="dotted" w:sz="4" w:space="0" w:color="525252"/>
        </w:pBdr>
        <w:tabs>
          <w:tab w:val="left" w:pos="4896"/>
        </w:tabs>
        <w:spacing w:line="240" w:lineRule="auto"/>
        <w:ind w:left="3730" w:hanging="274"/>
        <w:rPr>
          <w:rFonts w:ascii="Bodoni SvtyTwo OS ITC TT-Book" w:eastAsia="Bodoni SvtyTwo OS ITC TT-Book" w:hAnsi="Bodoni SvtyTwo OS ITC TT-Book" w:cs="Bodoni SvtyTwo OS ITC TT-Book"/>
          <w:color w:val="262626"/>
          <w:sz w:val="28"/>
          <w:szCs w:val="28"/>
          <w:u w:color="262626"/>
        </w:rPr>
      </w:pPr>
      <w:r w:rsidRPr="00B022DA">
        <w:rPr>
          <w:rFonts w:ascii="Lato Light" w:hAnsi="Lato Light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7DB2C7A" wp14:editId="2C9447DB">
                <wp:simplePos x="0" y="0"/>
                <wp:positionH relativeFrom="margin">
                  <wp:align>left</wp:align>
                </wp:positionH>
                <wp:positionV relativeFrom="page">
                  <wp:posOffset>88900</wp:posOffset>
                </wp:positionV>
                <wp:extent cx="2235835" cy="3385820"/>
                <wp:effectExtent l="0" t="0" r="12065" b="17780"/>
                <wp:wrapThrough wrapText="bothSides" distL="152400" distR="152400">
                  <wp:wrapPolygon edited="1">
                    <wp:start x="-31" y="-21"/>
                    <wp:lineTo x="-31" y="0"/>
                    <wp:lineTo x="-31" y="21599"/>
                    <wp:lineTo x="-31" y="21620"/>
                    <wp:lineTo x="0" y="21620"/>
                    <wp:lineTo x="21600" y="21620"/>
                    <wp:lineTo x="21631" y="21620"/>
                    <wp:lineTo x="21631" y="21599"/>
                    <wp:lineTo x="21631" y="0"/>
                    <wp:lineTo x="21631" y="-21"/>
                    <wp:lineTo x="21600" y="-21"/>
                    <wp:lineTo x="0" y="-21"/>
                    <wp:lineTo x="-31" y="-21"/>
                  </wp:wrapPolygon>
                </wp:wrapThrough>
                <wp:docPr id="1073741831" name="officeArt object" descr="Kirsten Adam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3386379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6350" cap="flat">
                          <a:solidFill>
                            <a:srgbClr val="A7A7A7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9DB99DD" w14:textId="6F971D74" w:rsidR="00B6171D" w:rsidRPr="007951E6" w:rsidRDefault="00B912A4" w:rsidP="007951E6">
                            <w:pPr>
                              <w:pStyle w:val="Body"/>
                              <w:tabs>
                                <w:tab w:val="right" w:pos="10800"/>
                              </w:tabs>
                              <w:spacing w:after="0" w:line="240" w:lineRule="auto"/>
                              <w:jc w:val="center"/>
                              <w:rPr>
                                <w:rFonts w:ascii="Playfair Display Regular Medium" w:hAnsi="Playfair Display Regular Medium"/>
                                <w:caps/>
                                <w:color w:val="535353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layfair Display Regular Medium" w:hAnsi="Playfair Display Regular Medium"/>
                                <w:caps/>
                                <w:color w:val="535353"/>
                                <w:sz w:val="40"/>
                                <w:szCs w:val="40"/>
                              </w:rPr>
                              <w:t>Kirsten Adams</w:t>
                            </w:r>
                            <w:r w:rsidR="007951E6">
                              <w:rPr>
                                <w:rFonts w:ascii="Playfair Display Regular Medium" w:hAnsi="Playfair Display Regular Medium"/>
                                <w:caps/>
                                <w:color w:val="535353"/>
                                <w:sz w:val="32"/>
                                <w:szCs w:val="32"/>
                              </w:rPr>
                              <w:br/>
                              <w:t>M.ED, MBA</w:t>
                            </w:r>
                          </w:p>
                          <w:p w14:paraId="37E07970" w14:textId="0A743DC3" w:rsidR="003F10BD" w:rsidRPr="003F10BD" w:rsidRDefault="00B912A4" w:rsidP="003F10BD">
                            <w:pPr>
                              <w:pStyle w:val="Body"/>
                              <w:tabs>
                                <w:tab w:val="right" w:pos="10800"/>
                              </w:tabs>
                              <w:spacing w:after="0" w:line="240" w:lineRule="auto"/>
                              <w:jc w:val="center"/>
                              <w:rPr>
                                <w:rFonts w:ascii="Lato Regular" w:hAnsi="Lato Regular" w:hint="eastAsia"/>
                                <w:color w:val="53535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535353"/>
                                <w:sz w:val="20"/>
                                <w:szCs w:val="20"/>
                                <w:u w:color="262626"/>
                              </w:rPr>
                              <w:t>919.609.7392</w:t>
                            </w:r>
                            <w:r>
                              <w:rPr>
                                <w:rFonts w:ascii="Lato Regular" w:eastAsia="Lato Regular" w:hAnsi="Lato Regular" w:cs="Lato Regular"/>
                                <w:color w:val="535353"/>
                                <w:sz w:val="20"/>
                                <w:szCs w:val="20"/>
                                <w:u w:color="262626"/>
                              </w:rPr>
                              <w:br/>
                            </w:r>
                            <w:r w:rsidRPr="003F10BD">
                              <w:rPr>
                                <w:rFonts w:ascii="Lato Regular" w:hAnsi="Lato Regular"/>
                                <w:color w:val="535353"/>
                                <w:sz w:val="20"/>
                                <w:szCs w:val="20"/>
                                <w:lang w:val="pt-PT"/>
                              </w:rPr>
                              <w:t>kiradams06@gmail.com</w:t>
                            </w:r>
                            <w:r>
                              <w:rPr>
                                <w:rFonts w:ascii="Lato Regular" w:eastAsia="Lato Regular" w:hAnsi="Lato Regular" w:cs="Lato Regular"/>
                                <w:color w:val="535353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Lato Regular" w:hAnsi="Lato Regular"/>
                                <w:color w:val="535353"/>
                                <w:sz w:val="20"/>
                                <w:szCs w:val="20"/>
                              </w:rPr>
                              <w:t>linkedin.com/in/kiradams06</w:t>
                            </w:r>
                            <w:r w:rsidR="003F10BD">
                              <w:rPr>
                                <w:rFonts w:ascii="Lato Regular" w:hAnsi="Lato Regular"/>
                                <w:color w:val="535353"/>
                                <w:sz w:val="20"/>
                                <w:szCs w:val="20"/>
                              </w:rPr>
                              <w:br/>
                              <w:t>kiradams06.github.io</w:t>
                            </w:r>
                          </w:p>
                        </w:txbxContent>
                      </wps:txbx>
                      <wps:bodyPr wrap="square" lIns="101600" tIns="101600" rIns="101600" bIns="182880" numCol="1" anchor="b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B2C7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Kirsten Adams…" style="position:absolute;left:0;text-align:left;margin-left:0;margin-top:7pt;width:176.05pt;height:266.6pt;z-index:25166028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bottom" wrapcoords="-31 -21 -31 0 -31 21599 -31 21620 0 21620 21600 21620 21631 21620 21631 21599 21631 0 21631 -21 21600 -21 0 -21 -31 -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" fillcolor="#ddd" strokecolor="#a7a7a7" strokeweight=".5pt">
                <v:textbox inset="8pt,8pt,8pt,14.4pt">
                  <w:txbxContent>
                    <w:p w14:paraId="69DB99DD" w14:textId="6F971D74" w:rsidR="00B6171D" w:rsidRPr="007951E6" w:rsidRDefault="00B912A4" w:rsidP="007951E6">
                      <w:pPr>
                        <w:pStyle w:val="Body"/>
                        <w:tabs>
                          <w:tab w:val="right" w:pos="10800"/>
                        </w:tabs>
                        <w:spacing w:after="0" w:line="240" w:lineRule="auto"/>
                        <w:jc w:val="center"/>
                        <w:rPr>
                          <w:rFonts w:ascii="Playfair Display Regular Medium" w:hAnsi="Playfair Display Regular Medium"/>
                          <w:caps/>
                          <w:color w:val="535353"/>
                          <w:sz w:val="40"/>
                          <w:szCs w:val="40"/>
                        </w:rPr>
                      </w:pPr>
                      <w:r>
                        <w:rPr>
                          <w:rFonts w:ascii="Playfair Display Regular Medium" w:hAnsi="Playfair Display Regular Medium"/>
                          <w:caps/>
                          <w:color w:val="535353"/>
                          <w:sz w:val="40"/>
                          <w:szCs w:val="40"/>
                        </w:rPr>
                        <w:t>Kirsten Adams</w:t>
                      </w:r>
                      <w:r w:rsidR="007951E6">
                        <w:rPr>
                          <w:rFonts w:ascii="Playfair Display Regular Medium" w:hAnsi="Playfair Display Regular Medium"/>
                          <w:caps/>
                          <w:color w:val="535353"/>
                          <w:sz w:val="32"/>
                          <w:szCs w:val="32"/>
                        </w:rPr>
                        <w:br/>
                        <w:t>M.ED, MBA</w:t>
                      </w:r>
                    </w:p>
                    <w:p w14:paraId="37E07970" w14:textId="0A743DC3" w:rsidR="003F10BD" w:rsidRPr="003F10BD" w:rsidRDefault="00B912A4" w:rsidP="003F10BD">
                      <w:pPr>
                        <w:pStyle w:val="Body"/>
                        <w:tabs>
                          <w:tab w:val="right" w:pos="10800"/>
                        </w:tabs>
                        <w:spacing w:after="0" w:line="240" w:lineRule="auto"/>
                        <w:jc w:val="center"/>
                        <w:rPr>
                          <w:rFonts w:ascii="Lato Regular" w:hAnsi="Lato Regular" w:hint="eastAsia"/>
                          <w:color w:val="535353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color w:val="535353"/>
                          <w:sz w:val="20"/>
                          <w:szCs w:val="20"/>
                          <w:u w:color="262626"/>
                        </w:rPr>
                        <w:t>919.609.7392</w:t>
                      </w:r>
                      <w:r>
                        <w:rPr>
                          <w:rFonts w:ascii="Lato Regular" w:eastAsia="Lato Regular" w:hAnsi="Lato Regular" w:cs="Lato Regular"/>
                          <w:color w:val="535353"/>
                          <w:sz w:val="20"/>
                          <w:szCs w:val="20"/>
                          <w:u w:color="262626"/>
                        </w:rPr>
                        <w:br/>
                      </w:r>
                      <w:r w:rsidRPr="003F10BD">
                        <w:rPr>
                          <w:rFonts w:ascii="Lato Regular" w:hAnsi="Lato Regular"/>
                          <w:color w:val="535353"/>
                          <w:sz w:val="20"/>
                          <w:szCs w:val="20"/>
                          <w:lang w:val="pt-PT"/>
                        </w:rPr>
                        <w:t>kiradams06@gmail.com</w:t>
                      </w:r>
                      <w:r>
                        <w:rPr>
                          <w:rFonts w:ascii="Lato Regular" w:eastAsia="Lato Regular" w:hAnsi="Lato Regular" w:cs="Lato Regular"/>
                          <w:color w:val="535353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Lato Regular" w:hAnsi="Lato Regular"/>
                          <w:color w:val="535353"/>
                          <w:sz w:val="20"/>
                          <w:szCs w:val="20"/>
                        </w:rPr>
                        <w:t>linkedin.com/in/kiradams06</w:t>
                      </w:r>
                      <w:r w:rsidR="003F10BD">
                        <w:rPr>
                          <w:rFonts w:ascii="Lato Regular" w:hAnsi="Lato Regular"/>
                          <w:color w:val="535353"/>
                          <w:sz w:val="20"/>
                          <w:szCs w:val="20"/>
                        </w:rPr>
                        <w:br/>
                        <w:t>kiradams06.github.io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992324">
        <w:rPr>
          <w:rFonts w:ascii="Bodoni SvtyTwo OS ITC TT-Book" w:eastAsia="Bodoni SvtyTwo OS ITC TT-Book" w:hAnsi="Bodoni SvtyTwo OS ITC TT-Book" w:cs="Bodoni SvtyTwo OS ITC TT-Book"/>
          <w:noProof/>
          <w:color w:val="262626"/>
          <w:sz w:val="28"/>
          <w:szCs w:val="28"/>
          <w:u w:color="262626"/>
        </w:rPr>
        <mc:AlternateContent>
          <mc:Choice Requires="wps">
            <w:drawing>
              <wp:anchor distT="12700" distB="12700" distL="12700" distR="12700" simplePos="0" relativeHeight="251663360" behindDoc="0" locked="0" layoutInCell="1" allowOverlap="1" wp14:anchorId="2BD6FD37" wp14:editId="0E9DA6EC">
                <wp:simplePos x="0" y="0"/>
                <wp:positionH relativeFrom="margin">
                  <wp:posOffset>2261235</wp:posOffset>
                </wp:positionH>
                <wp:positionV relativeFrom="page">
                  <wp:posOffset>95250</wp:posOffset>
                </wp:positionV>
                <wp:extent cx="5158740" cy="914400"/>
                <wp:effectExtent l="0" t="0" r="3810" b="0"/>
                <wp:wrapSquare wrapText="bothSides"/>
                <wp:docPr id="1073741827" name="officeArt object" descr="Diligent product/project manager with expertise spanning 20+ years in education optimization. Established meaningful collaborations through problem-solving, strategic goal setting, data-driven planning, and communication. Seeking a leadership position in an organization that values innovation, sustainability, and teamwork. “Let’s improve it!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56F6CF" w14:textId="62BE303E" w:rsidR="00BD30EE" w:rsidRPr="00B022DA" w:rsidRDefault="00B912A4">
                            <w:pPr>
                              <w:pStyle w:val="Body"/>
                              <w:tabs>
                                <w:tab w:val="left" w:pos="4896"/>
                              </w:tabs>
                              <w:spacing w:after="0" w:line="264" w:lineRule="auto"/>
                              <w:rPr>
                                <w:rFonts w:ascii="Lato Light" w:hAnsi="Lato Light"/>
                              </w:rPr>
                            </w:pPr>
                            <w:r w:rsidRPr="00B022DA">
                              <w:rPr>
                                <w:rFonts w:ascii="Lato Light" w:hAnsi="Lato Light"/>
                                <w:color w:val="535353"/>
                                <w:u w:color="262626"/>
                              </w:rPr>
                              <w:t xml:space="preserve">Diligent product/project manager with expertise spanning 20+ years in education optimization. Established meaningful collaborations through problem-solving, strategic goal setting, data-driven planning, and communication. </w:t>
                            </w:r>
                          </w:p>
                        </w:txbxContent>
                      </wps:txbx>
                      <wps:bodyPr wrap="square" lIns="152400" tIns="152400" rIns="152400" bIns="155448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6FD37" id="_x0000_s1027" alt="Diligent product/project manager with expertise spanning 20+ years in education optimization. Established meaningful collaborations through problem-solving, strategic goal setting, data-driven planning, and communication. Seeking a leadership position in an organization that values innovation, sustainability, and teamwork. “Let’s improve it!”" style="position:absolute;left:0;text-align:left;margin-left:178.05pt;margin-top:7.5pt;width:406.2pt;height:1in;z-index:251663360;visibility:visible;mso-wrap-style:square;mso-width-percent:0;mso-height-percent:0;mso-wrap-distance-left:1pt;mso-wrap-distance-top:1pt;mso-wrap-distance-right:1pt;mso-wrap-distance-bottom:1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" stroked="f" strokeweight="1pt">
                <v:stroke miterlimit="4"/>
                <v:textbox inset="12pt,12pt,12pt,12.24pt">
                  <w:txbxContent>
                    <w:p w14:paraId="6E56F6CF" w14:textId="62BE303E" w:rsidR="00BD30EE" w:rsidRPr="00B022DA" w:rsidRDefault="00B912A4">
                      <w:pPr>
                        <w:pStyle w:val="Body"/>
                        <w:tabs>
                          <w:tab w:val="left" w:pos="4896"/>
                        </w:tabs>
                        <w:spacing w:after="0" w:line="264" w:lineRule="auto"/>
                        <w:rPr>
                          <w:rFonts w:ascii="Lato Light" w:hAnsi="Lato Light"/>
                        </w:rPr>
                      </w:pPr>
                      <w:r w:rsidRPr="00B022DA">
                        <w:rPr>
                          <w:rFonts w:ascii="Lato Light" w:hAnsi="Lato Light"/>
                          <w:color w:val="535353"/>
                          <w:u w:color="262626"/>
                        </w:rPr>
                        <w:t xml:space="preserve">Diligent product/project manager with expertise spanning 20+ years in education optimization. Established meaningful collaborations through problem-solving, strategic goal setting, data-driven planning, and communication. 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3F10BD">
        <w:rPr>
          <w:rFonts w:ascii="Bodoni SvtyTwo OS ITC TT-Book" w:hAnsi="Bodoni SvtyTwo OS ITC TT-Book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E557724" wp14:editId="3CC6774B">
                <wp:simplePos x="0" y="0"/>
                <wp:positionH relativeFrom="margin">
                  <wp:posOffset>186055</wp:posOffset>
                </wp:positionH>
                <wp:positionV relativeFrom="page">
                  <wp:posOffset>187831</wp:posOffset>
                </wp:positionV>
                <wp:extent cx="1842135" cy="1842135"/>
                <wp:effectExtent l="0" t="0" r="12065" b="12065"/>
                <wp:wrapNone/>
                <wp:docPr id="1073741826" name="officeArt object" descr="K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1842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A7A7A7"/>
                          </a:solidFill>
                          <a:custDash>
                            <a:ds d="100000" sp="200000"/>
                          </a:custDash>
                          <a:round/>
                        </a:ln>
                        <a:effectLst/>
                      </wps:spPr>
                      <wps:txbx>
                        <w:txbxContent>
                          <w:p w14:paraId="65498E3A" w14:textId="77777777" w:rsidR="00BD30EE" w:rsidRDefault="00B912A4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Playfair Display Regular SemiBo" w:hAnsi="Playfair Display Regular SemiBo"/>
                                <w:color w:val="535353"/>
                                <w:spacing w:val="-98"/>
                                <w:position w:val="6"/>
                                <w:sz w:val="140"/>
                                <w:szCs w:val="140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57724" id="_x0000_s1027" alt="KA" style="position:absolute;left:0;text-align:left;margin-left:14.65pt;margin-top:14.8pt;width:145.05pt;height:145.0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" strokecolor="#a7a7a7" strokeweight="1pt">
                <v:textbox inset="1.27mm,1.27mm,1.27mm,1.27mm">
                  <w:txbxContent>
                    <w:p w14:paraId="65498E3A" w14:textId="77777777" w:rsidR="00BD30EE" w:rsidRDefault="00000000">
                      <w:pPr>
                        <w:pStyle w:val="Label"/>
                        <w:tabs>
                          <w:tab w:val="left" w:pos="1440"/>
                          <w:tab w:val="left" w:pos="2880"/>
                        </w:tabs>
                        <w:jc w:val="center"/>
                      </w:pPr>
                      <w:r>
                        <w:rPr>
                          <w:rFonts w:ascii="Playfair Display Regular SemiBo" w:hAnsi="Playfair Display Regular SemiBo"/>
                          <w:color w:val="535353"/>
                          <w:spacing w:val="-98"/>
                          <w:position w:val="6"/>
                          <w:sz w:val="140"/>
                          <w:szCs w:val="140"/>
                        </w:rPr>
                        <w:t>KA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3F10BD">
        <w:rPr>
          <w:rFonts w:ascii="Playfair Display Regular Medium" w:hAnsi="Playfair Display Regular Medium"/>
          <w:color w:val="262626"/>
          <w:sz w:val="28"/>
          <w:szCs w:val="28"/>
          <w:u w:color="262626"/>
        </w:rPr>
        <w:t>Experience</w:t>
      </w:r>
    </w:p>
    <w:p w14:paraId="34882BAF" w14:textId="6107BF8C" w:rsidR="00BD30EE" w:rsidRDefault="00B912A4">
      <w:pPr>
        <w:pStyle w:val="Body"/>
        <w:tabs>
          <w:tab w:val="left" w:pos="6336"/>
          <w:tab w:val="right" w:pos="11916"/>
        </w:tabs>
        <w:spacing w:after="60" w:line="240" w:lineRule="auto"/>
        <w:ind w:left="3726"/>
        <w:rPr>
          <w:rFonts w:ascii="Lato Bold" w:eastAsia="Lato Bold" w:hAnsi="Lato Bold" w:cs="Lato Bold"/>
          <w:color w:val="262626"/>
          <w:u w:color="262626"/>
        </w:rPr>
      </w:pPr>
      <w:r w:rsidRPr="00B022DA">
        <w:rPr>
          <w:rFonts w:ascii="Lato" w:hAnsi="Lato"/>
          <w:b/>
          <w:bCs/>
          <w:color w:val="262626"/>
          <w:u w:color="262626"/>
          <w:lang w:val="it-IT"/>
        </w:rPr>
        <w:t>Indiana University</w:t>
      </w:r>
      <w:r>
        <w:rPr>
          <w:rFonts w:ascii="Lato Bold" w:eastAsia="Lato Bold" w:hAnsi="Lato Bold" w:cs="Lato Bold"/>
          <w:color w:val="262626"/>
          <w:u w:color="262626"/>
        </w:rPr>
        <w:tab/>
      </w:r>
      <w:r w:rsidRPr="00B022DA">
        <w:rPr>
          <w:rFonts w:ascii="Lato Hairline" w:hAnsi="Lato Hairline"/>
          <w:color w:val="535353"/>
          <w:u w:color="BFBFBF"/>
        </w:rPr>
        <w:t>|</w:t>
      </w:r>
      <w:r>
        <w:rPr>
          <w:rFonts w:ascii="Lato Regular" w:hAnsi="Lato Regular"/>
          <w:color w:val="262626"/>
          <w:u w:color="262626"/>
        </w:rPr>
        <w:t xml:space="preserve"> Bloomington, IN</w:t>
      </w:r>
      <w:r>
        <w:rPr>
          <w:rFonts w:ascii="Lato Bold" w:eastAsia="Lato Bold" w:hAnsi="Lato Bold" w:cs="Lato Bold"/>
          <w:color w:val="262626"/>
          <w:u w:color="262626"/>
        </w:rPr>
        <w:tab/>
      </w:r>
      <w:r w:rsidRPr="00B022DA">
        <w:rPr>
          <w:rFonts w:ascii="Lato" w:hAnsi="Lato"/>
          <w:b/>
          <w:bCs/>
          <w:color w:val="262626"/>
          <w:u w:color="262626"/>
        </w:rPr>
        <w:t xml:space="preserve">August 2012 – </w:t>
      </w:r>
      <w:r w:rsidRPr="00B022DA">
        <w:rPr>
          <w:rFonts w:ascii="Lato" w:hAnsi="Lato"/>
          <w:b/>
          <w:bCs/>
          <w:color w:val="262626"/>
          <w:u w:color="262626"/>
          <w:lang w:val="it-IT"/>
        </w:rPr>
        <w:t>Present</w:t>
      </w:r>
    </w:p>
    <w:p w14:paraId="6700A8E5" w14:textId="77777777" w:rsidR="00BD30EE" w:rsidRDefault="00B912A4" w:rsidP="00241395">
      <w:pPr>
        <w:pStyle w:val="Body"/>
        <w:widowControl w:val="0"/>
        <w:tabs>
          <w:tab w:val="right" w:pos="11826"/>
        </w:tabs>
        <w:spacing w:after="60" w:line="240" w:lineRule="auto"/>
        <w:ind w:left="3730" w:firstLine="144"/>
        <w:rPr>
          <w:rFonts w:ascii="Lato Regular" w:eastAsia="Lato Regular" w:hAnsi="Lato Regular" w:cs="Lato Regular"/>
          <w:color w:val="262626"/>
          <w:u w:color="262626"/>
        </w:rPr>
      </w:pPr>
      <w:r>
        <w:rPr>
          <w:rFonts w:ascii="Lato Regular" w:hAnsi="Lato Regular"/>
          <w:color w:val="262626"/>
          <w:u w:color="262626"/>
        </w:rPr>
        <w:t>Senior Project Manager</w:t>
      </w:r>
      <w:r>
        <w:rPr>
          <w:rFonts w:ascii="Lato Regular" w:eastAsia="Lato Regular" w:hAnsi="Lato Regular" w:cs="Lato Regular"/>
          <w:color w:val="262626"/>
          <w:u w:color="262626"/>
        </w:rPr>
        <w:tab/>
      </w:r>
      <w:r>
        <w:rPr>
          <w:rFonts w:ascii="Lato Regular" w:hAnsi="Lato Regular"/>
          <w:color w:val="262626"/>
          <w:u w:color="262626"/>
        </w:rPr>
        <w:t>July 2019 - Present</w:t>
      </w:r>
    </w:p>
    <w:p w14:paraId="7A6CE14A" w14:textId="2438766A" w:rsidR="00632794" w:rsidRPr="00D24B88" w:rsidRDefault="00632794" w:rsidP="00D24B88">
      <w:pPr>
        <w:pStyle w:val="ListParagraph"/>
        <w:numPr>
          <w:ilvl w:val="0"/>
          <w:numId w:val="2"/>
        </w:numPr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</w:pPr>
      <w:r w:rsidRPr="00632794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>Led Sponsorship Network of nearly 800 new annual community engagement alliances totaling $2-3M to effectively</w:t>
      </w:r>
      <w:r w:rsid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 xml:space="preserve">impact statewide economic development and in compliance with state </w:t>
      </w:r>
      <w:proofErr w:type="gramStart"/>
      <w:r w:rsidRP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>standards</w:t>
      </w:r>
      <w:proofErr w:type="gramEnd"/>
    </w:p>
    <w:p w14:paraId="6597EFF6" w14:textId="767FFAD0" w:rsidR="00632794" w:rsidRPr="00D24B88" w:rsidRDefault="00632794" w:rsidP="00D24B88">
      <w:pPr>
        <w:pStyle w:val="ListParagraph"/>
        <w:numPr>
          <w:ilvl w:val="0"/>
          <w:numId w:val="2"/>
        </w:numPr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</w:pPr>
      <w:r w:rsidRPr="00632794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>Directed Network of 12 campuses and 211 diverse professionals through continuous improvement, driven by a unified</w:t>
      </w:r>
      <w:r w:rsid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>strategic vision through instituted policy &amp; relationship cultivation, resulting in collaborative alignment and efficiencies</w:t>
      </w:r>
    </w:p>
    <w:p w14:paraId="23B7839E" w14:textId="7B1EC2EF" w:rsidR="00632794" w:rsidRPr="00D24B88" w:rsidRDefault="00632794" w:rsidP="00D24B88">
      <w:pPr>
        <w:pStyle w:val="ListParagraph"/>
        <w:numPr>
          <w:ilvl w:val="0"/>
          <w:numId w:val="2"/>
        </w:numPr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</w:pPr>
      <w:r w:rsidRPr="00632794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>Analyzed raw and real-time Network data across Excel, pivot tables, &amp; Power BI to develop and institute a new strategic</w:t>
      </w:r>
      <w:r w:rsid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 xml:space="preserve">framework, shared by individualized dashboard and resulting in greater visibility and cost </w:t>
      </w:r>
      <w:proofErr w:type="gramStart"/>
      <w:r w:rsidRP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>reduction</w:t>
      </w:r>
      <w:proofErr w:type="gramEnd"/>
    </w:p>
    <w:p w14:paraId="57F3EB84" w14:textId="3BBBFACE" w:rsidR="007D0C70" w:rsidRDefault="007951E6" w:rsidP="006F2152">
      <w:pPr>
        <w:pStyle w:val="ListParagraph"/>
        <w:numPr>
          <w:ilvl w:val="0"/>
          <w:numId w:val="2"/>
        </w:numPr>
        <w:spacing w:after="60"/>
        <w:ind w:left="4162"/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</w:pPr>
      <w:r w:rsidRPr="008C404D">
        <w:rPr>
          <w:rFonts w:ascii="Lato Light" w:hAnsi="Lato Light"/>
          <w:noProof/>
          <w:color w:val="262626"/>
          <w:sz w:val="20"/>
          <w:szCs w:val="20"/>
          <w:u w:color="26262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36FF786" wp14:editId="2B0EE5B2">
                <wp:simplePos x="0" y="0"/>
                <wp:positionH relativeFrom="margin">
                  <wp:posOffset>1270</wp:posOffset>
                </wp:positionH>
                <wp:positionV relativeFrom="margin">
                  <wp:posOffset>3060700</wp:posOffset>
                </wp:positionV>
                <wp:extent cx="2235835" cy="6395720"/>
                <wp:effectExtent l="0" t="0" r="12065" b="17780"/>
                <wp:wrapThrough wrapText="bothSides" distL="152400" distR="152400">
                  <wp:wrapPolygon edited="1">
                    <wp:start x="-31" y="-10"/>
                    <wp:lineTo x="-31" y="0"/>
                    <wp:lineTo x="-31" y="21600"/>
                    <wp:lineTo x="-31" y="21610"/>
                    <wp:lineTo x="0" y="21610"/>
                    <wp:lineTo x="21600" y="21610"/>
                    <wp:lineTo x="21631" y="21610"/>
                    <wp:lineTo x="21631" y="21600"/>
                    <wp:lineTo x="21631" y="0"/>
                    <wp:lineTo x="21631" y="-10"/>
                    <wp:lineTo x="21600" y="-10"/>
                    <wp:lineTo x="0" y="-10"/>
                    <wp:lineTo x="-31" y="-10"/>
                  </wp:wrapPolygon>
                </wp:wrapThrough>
                <wp:docPr id="1073741832" name="officeArt object" descr="Skill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6395720"/>
                        </a:xfrm>
                        <a:prstGeom prst="rect">
                          <a:avLst/>
                        </a:prstGeom>
                        <a:solidFill>
                          <a:srgbClr val="535353"/>
                        </a:solidFill>
                        <a:ln w="6350" cap="flat">
                          <a:solidFill>
                            <a:srgbClr val="A7A7A7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B808BFF" w14:textId="77777777" w:rsidR="00BD30EE" w:rsidRDefault="00B912A4" w:rsidP="00241395">
                            <w:pPr>
                              <w:pStyle w:val="Body"/>
                              <w:widowControl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120" w:line="240" w:lineRule="auto"/>
                              <w:rPr>
                                <w:rFonts w:ascii="Playfair Display Regular SemiBo" w:eastAsia="Playfair Display Regular SemiBo" w:hAnsi="Playfair Display Regular SemiBo" w:cs="Playfair Display Regular SemiBo"/>
                                <w:color w:val="DDDDDD"/>
                              </w:rPr>
                            </w:pPr>
                            <w:r>
                              <w:rPr>
                                <w:rFonts w:ascii="Playfair Display Regular SemiBo" w:hAnsi="Playfair Display Regular SemiBo"/>
                                <w:color w:val="DDDDDD"/>
                              </w:rPr>
                              <w:t>Skills</w:t>
                            </w:r>
                          </w:p>
                          <w:p w14:paraId="2D878297" w14:textId="77777777" w:rsidR="00BD30EE" w:rsidRPr="008A653D" w:rsidRDefault="00B912A4" w:rsidP="00B022DA">
                            <w:pPr>
                              <w:pStyle w:val="Body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404040"/>
                              </w:rPr>
                              <w:t>Product Management</w:t>
                            </w:r>
                          </w:p>
                          <w:p w14:paraId="42A9A33D" w14:textId="77777777" w:rsidR="00BD30EE" w:rsidRPr="008A653D" w:rsidRDefault="00B912A4" w:rsidP="00B022DA">
                            <w:pPr>
                              <w:pStyle w:val="Body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404040"/>
                              </w:rPr>
                              <w:t>Data Analytics</w:t>
                            </w:r>
                          </w:p>
                          <w:p w14:paraId="00E82079" w14:textId="77777777" w:rsidR="00BD30EE" w:rsidRPr="008A653D" w:rsidRDefault="00B912A4" w:rsidP="00B022DA">
                            <w:pPr>
                              <w:pStyle w:val="Body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404040"/>
                              </w:rPr>
                              <w:t>Process Improvement</w:t>
                            </w:r>
                          </w:p>
                          <w:p w14:paraId="6432761B" w14:textId="77777777" w:rsidR="00BD30EE" w:rsidRPr="008A653D" w:rsidRDefault="00B912A4" w:rsidP="00B022DA">
                            <w:pPr>
                              <w:pStyle w:val="Body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404040"/>
                              </w:rPr>
                              <w:t>Workflow Optimization</w:t>
                            </w:r>
                          </w:p>
                          <w:p w14:paraId="7EE9D3D4" w14:textId="77777777" w:rsidR="00BD30EE" w:rsidRPr="008A653D" w:rsidRDefault="00B912A4" w:rsidP="00B022DA">
                            <w:pPr>
                              <w:pStyle w:val="Body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404040"/>
                              </w:rPr>
                              <w:t>Lean Organization</w:t>
                            </w:r>
                          </w:p>
                          <w:p w14:paraId="2BE592DC" w14:textId="2AB0E220" w:rsidR="00BD30EE" w:rsidRPr="00B046EE" w:rsidRDefault="00B912A4" w:rsidP="00B022DA">
                            <w:pPr>
                              <w:pStyle w:val="Body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046EE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404040"/>
                              </w:rPr>
                              <w:t>Project Management</w:t>
                            </w:r>
                          </w:p>
                          <w:p w14:paraId="213FC3B6" w14:textId="77777777" w:rsidR="00BD30EE" w:rsidRPr="008A653D" w:rsidRDefault="00B912A4" w:rsidP="00B022DA">
                            <w:pPr>
                              <w:pStyle w:val="Body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404040"/>
                                <w:lang w:val="fr-FR"/>
                              </w:rPr>
                              <w:t>Operations Management</w:t>
                            </w:r>
                          </w:p>
                          <w:p w14:paraId="2643E307" w14:textId="77777777" w:rsidR="00BD30EE" w:rsidRPr="008A653D" w:rsidRDefault="00B912A4" w:rsidP="00B022DA">
                            <w:pPr>
                              <w:pStyle w:val="Body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404040"/>
                              </w:rPr>
                              <w:t>Business Intelligence</w:t>
                            </w:r>
                          </w:p>
                          <w:p w14:paraId="15694914" w14:textId="77777777" w:rsidR="00BD30EE" w:rsidRPr="008A653D" w:rsidRDefault="00B912A4" w:rsidP="00241395">
                            <w:pPr>
                              <w:pStyle w:val="Body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404040"/>
                              </w:rPr>
                              <w:t>Agile</w:t>
                            </w:r>
                          </w:p>
                          <w:p w14:paraId="03254D53" w14:textId="77777777" w:rsidR="00BD30EE" w:rsidRDefault="00B912A4" w:rsidP="00E1293E">
                            <w:pPr>
                              <w:pStyle w:val="Heading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before="0" w:after="140" w:line="240" w:lineRule="auto"/>
                              <w:rPr>
                                <w:rFonts w:ascii="Playfair Display Regular SemiBo" w:eastAsia="Playfair Display Regular SemiBo" w:hAnsi="Playfair Display Regular SemiBo" w:cs="Playfair Display Regular SemiBo"/>
                                <w:smallCaps w:val="0"/>
                                <w:color w:val="DDDDDD"/>
                                <w:sz w:val="28"/>
                                <w:szCs w:val="28"/>
                                <w:u w:color="262626"/>
                              </w:rPr>
                            </w:pPr>
                            <w:r>
                              <w:rPr>
                                <w:rFonts w:ascii="Playfair Display Regular SemiBo" w:hAnsi="Playfair Display Regular SemiBo"/>
                                <w:smallCaps w:val="0"/>
                                <w:color w:val="DDDDDD"/>
                                <w:sz w:val="22"/>
                                <w:szCs w:val="22"/>
                                <w:u w:color="262626"/>
                              </w:rPr>
                              <w:t>Additional</w:t>
                            </w:r>
                          </w:p>
                          <w:p w14:paraId="49142073" w14:textId="77777777" w:rsidR="00BD30EE" w:rsidRPr="00681936" w:rsidRDefault="00B912A4" w:rsidP="00B022DA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 Regular" w:eastAsia="Lato Regular" w:hAnsi="Lato Regular" w:cs="Lato Regular"/>
                                <w:color w:val="DDDDDD"/>
                                <w:sz w:val="20"/>
                                <w:szCs w:val="20"/>
                                <w:u w:color="262626"/>
                              </w:rPr>
                            </w:pPr>
                            <w:r w:rsidRPr="00681936">
                              <w:rPr>
                                <w:rFonts w:ascii="Lato Regular" w:hAnsi="Lato Regular"/>
                                <w:color w:val="DDDDDD"/>
                                <w:sz w:val="20"/>
                                <w:szCs w:val="20"/>
                                <w:u w:color="262626"/>
                              </w:rPr>
                              <w:t>Technical:</w:t>
                            </w:r>
                          </w:p>
                          <w:p w14:paraId="3C1A59AF" w14:textId="40561EBD" w:rsidR="008D368C" w:rsidRPr="008D368C" w:rsidRDefault="00F40447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8D368C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262626"/>
                                <w:lang w:val="it-IT"/>
                              </w:rPr>
                              <w:t>Excel Professional Development</w:t>
                            </w:r>
                            <w:r w:rsidR="008D368C" w:rsidRPr="008D368C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262626"/>
                                <w:lang w:val="it-IT"/>
                              </w:rPr>
                              <w:t xml:space="preserve"> </w:t>
                            </w:r>
                            <w:r w:rsidR="005C7CBB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262626"/>
                                <w:lang w:val="it-IT"/>
                              </w:rPr>
                              <w:t>Instructor</w:t>
                            </w:r>
                          </w:p>
                          <w:p w14:paraId="242DB792" w14:textId="5D6B01EF" w:rsidR="00BD30EE" w:rsidRPr="008A653D" w:rsidRDefault="00B912A4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262626"/>
                                <w:lang w:val="it-IT"/>
                              </w:rPr>
                              <w:t xml:space="preserve">Microsoft </w:t>
                            </w: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262626"/>
                              </w:rPr>
                              <w:t xml:space="preserve">Office </w:t>
                            </w: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262626"/>
                                <w:lang w:val="nl-NL"/>
                              </w:rPr>
                              <w:t>Suite</w:t>
                            </w:r>
                          </w:p>
                          <w:p w14:paraId="08E813B7" w14:textId="77777777" w:rsidR="00BD30EE" w:rsidRPr="008A653D" w:rsidRDefault="00B912A4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262626"/>
                              </w:rPr>
                              <w:t>Pivot Tables</w:t>
                            </w:r>
                          </w:p>
                          <w:p w14:paraId="4A490562" w14:textId="77777777" w:rsidR="00BD30EE" w:rsidRPr="00B046EE" w:rsidRDefault="00B912A4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262626"/>
                                <w:lang w:val="fr-FR"/>
                              </w:rPr>
                              <w:t>Tableau</w:t>
                            </w:r>
                          </w:p>
                          <w:p w14:paraId="79DC756D" w14:textId="57653575" w:rsidR="00B046EE" w:rsidRPr="008A653D" w:rsidRDefault="00B046EE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262626"/>
                                <w:lang w:val="fr-FR"/>
                              </w:rPr>
                              <w:t>Power BI</w:t>
                            </w:r>
                          </w:p>
                          <w:p w14:paraId="6E605964" w14:textId="77777777" w:rsidR="00BD30EE" w:rsidRPr="008A653D" w:rsidRDefault="00B912A4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A653D">
                              <w:rPr>
                                <w:rFonts w:ascii="Lato-Light" w:hAnsi="Lato-Light"/>
                                <w:color w:val="FFFFFF"/>
                                <w:sz w:val="20"/>
                                <w:szCs w:val="20"/>
                                <w:u w:color="262626"/>
                              </w:rPr>
                              <w:t>SQL</w:t>
                            </w:r>
                          </w:p>
                          <w:p w14:paraId="49B63220" w14:textId="77777777" w:rsidR="00BD30EE" w:rsidRPr="00FE3C05" w:rsidRDefault="00B912A4" w:rsidP="00B022DA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 Regular" w:eastAsia="Lato Regular" w:hAnsi="Lato Regular" w:cs="Lato Regular"/>
                                <w:color w:val="DDDDDD"/>
                                <w:sz w:val="18"/>
                                <w:szCs w:val="18"/>
                                <w:u w:color="262626"/>
                              </w:rPr>
                            </w:pPr>
                            <w:r w:rsidRPr="00FE3C05">
                              <w:rPr>
                                <w:rFonts w:ascii="Lato Regular" w:hAnsi="Lato Regular"/>
                                <w:color w:val="DDDDDD"/>
                                <w:sz w:val="18"/>
                                <w:szCs w:val="18"/>
                                <w:u w:color="262626"/>
                              </w:rPr>
                              <w:t>Volunteer work:</w:t>
                            </w:r>
                          </w:p>
                          <w:p w14:paraId="6DADE4F8" w14:textId="77777777" w:rsidR="00BD30EE" w:rsidRPr="00FE3C05" w:rsidRDefault="00B912A4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E3C05">
                              <w:rPr>
                                <w:rFonts w:ascii="Lato-Light" w:hAnsi="Lato-Light"/>
                                <w:color w:val="FFFFFF"/>
                                <w:sz w:val="18"/>
                                <w:szCs w:val="18"/>
                                <w:u w:color="262626"/>
                              </w:rPr>
                              <w:t>Community food bank</w:t>
                            </w:r>
                          </w:p>
                          <w:p w14:paraId="4335E040" w14:textId="62D81862" w:rsidR="00BD30EE" w:rsidRPr="00FE3C05" w:rsidRDefault="009F54CE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-Light" w:hAnsi="Lato-Light"/>
                                <w:color w:val="FFFFFF"/>
                                <w:sz w:val="18"/>
                                <w:szCs w:val="18"/>
                                <w:u w:color="262626"/>
                              </w:rPr>
                              <w:t>Childcare</w:t>
                            </w:r>
                          </w:p>
                          <w:p w14:paraId="04E8CF4B" w14:textId="77777777" w:rsidR="00BD30EE" w:rsidRPr="00FE3C05" w:rsidRDefault="00B912A4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12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E3C05">
                              <w:rPr>
                                <w:rFonts w:ascii="Lato-Light" w:hAnsi="Lato-Light"/>
                                <w:color w:val="FFFFFF"/>
                                <w:sz w:val="18"/>
                                <w:szCs w:val="18"/>
                                <w:u w:color="262626"/>
                              </w:rPr>
                              <w:t>Regional symphony orchestra</w:t>
                            </w:r>
                          </w:p>
                          <w:p w14:paraId="72653421" w14:textId="77777777" w:rsidR="00BD30EE" w:rsidRPr="00FE3C05" w:rsidRDefault="00B912A4" w:rsidP="00B022DA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 Bold" w:eastAsia="Lato Bold" w:hAnsi="Lato Bold" w:cs="Lato Bold"/>
                                <w:color w:val="DDDDDD"/>
                                <w:sz w:val="18"/>
                                <w:szCs w:val="18"/>
                                <w:u w:color="262626"/>
                              </w:rPr>
                            </w:pPr>
                            <w:r w:rsidRPr="00FE3C05">
                              <w:rPr>
                                <w:rFonts w:ascii="Lato Regular" w:hAnsi="Lato Regular"/>
                                <w:color w:val="DDDDDD"/>
                                <w:sz w:val="18"/>
                                <w:szCs w:val="18"/>
                                <w:u w:color="262626"/>
                              </w:rPr>
                              <w:t>Personal interests:</w:t>
                            </w:r>
                          </w:p>
                          <w:p w14:paraId="2F8DC58F" w14:textId="77777777" w:rsidR="00BD30EE" w:rsidRPr="00FE3C05" w:rsidRDefault="00B912A4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E3C05">
                              <w:rPr>
                                <w:rFonts w:ascii="Lato-Light" w:hAnsi="Lato-Light"/>
                                <w:color w:val="FFFFFF"/>
                                <w:sz w:val="18"/>
                                <w:szCs w:val="18"/>
                                <w:u w:color="262626"/>
                              </w:rPr>
                              <w:t>Genealogy</w:t>
                            </w:r>
                          </w:p>
                          <w:p w14:paraId="6CE0C441" w14:textId="77777777" w:rsidR="00BD30EE" w:rsidRPr="00FE3C05" w:rsidRDefault="00B912A4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E3C05">
                              <w:rPr>
                                <w:rFonts w:ascii="Lato-Light" w:hAnsi="Lato-Light"/>
                                <w:color w:val="FFFFFF"/>
                                <w:sz w:val="18"/>
                                <w:szCs w:val="18"/>
                                <w:u w:color="262626"/>
                              </w:rPr>
                              <w:t>P</w:t>
                            </w:r>
                            <w:r w:rsidRPr="00FE3C05">
                              <w:rPr>
                                <w:rFonts w:ascii="Lato-Light" w:hAnsi="Lato-Light"/>
                                <w:color w:val="FFFFFF"/>
                                <w:sz w:val="18"/>
                                <w:szCs w:val="18"/>
                                <w:u w:color="262626"/>
                                <w:lang w:val="it-IT"/>
                              </w:rPr>
                              <w:t>uzzles</w:t>
                            </w:r>
                          </w:p>
                          <w:p w14:paraId="05D5F27E" w14:textId="77777777" w:rsidR="00BD30EE" w:rsidRPr="00FE3C05" w:rsidRDefault="00B912A4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E3C05">
                              <w:rPr>
                                <w:rFonts w:ascii="Lato-Light" w:hAnsi="Lato-Light"/>
                                <w:color w:val="FFFFFF"/>
                                <w:sz w:val="18"/>
                                <w:szCs w:val="18"/>
                                <w:u w:color="262626"/>
                              </w:rPr>
                              <w:t>Architecture</w:t>
                            </w:r>
                          </w:p>
                          <w:p w14:paraId="7BC48F6E" w14:textId="77777777" w:rsidR="00BD30EE" w:rsidRPr="00FE3C05" w:rsidRDefault="00B912A4" w:rsidP="00B022DA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E3C05">
                              <w:rPr>
                                <w:rFonts w:ascii="Lato-Light" w:hAnsi="Lato-Light"/>
                                <w:color w:val="FFFFFF"/>
                                <w:sz w:val="18"/>
                                <w:szCs w:val="18"/>
                                <w:u w:color="262626"/>
                              </w:rPr>
                              <w:t>Games with friends</w:t>
                            </w:r>
                          </w:p>
                          <w:p w14:paraId="3EBF6FFD" w14:textId="77777777" w:rsidR="00BD30EE" w:rsidRPr="00B046EE" w:rsidRDefault="00B912A4" w:rsidP="00B046EE"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pacing w:after="60" w:line="240" w:lineRule="auto"/>
                              <w:rPr>
                                <w:rFonts w:ascii="Lato-Light" w:hAnsi="Lato-Light" w:hint="eastAsia"/>
                                <w:color w:val="FFFFFF"/>
                                <w:sz w:val="18"/>
                                <w:szCs w:val="18"/>
                                <w:u w:color="262626"/>
                              </w:rPr>
                            </w:pPr>
                            <w:r w:rsidRPr="00B046EE">
                              <w:rPr>
                                <w:rFonts w:ascii="Lato-Light" w:hAnsi="Lato-Light"/>
                                <w:color w:val="FFFFFF"/>
                                <w:sz w:val="18"/>
                                <w:szCs w:val="18"/>
                                <w:u w:color="262626"/>
                              </w:rPr>
                              <w:t>Historical mystery novels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F786" id="_x0000_s1029" type="#_x0000_t202" alt="Skills…" style="position:absolute;left:0;text-align:left;margin-left:.1pt;margin-top:241pt;width:176.05pt;height:503.6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height-percent:0;mso-height-relative:margin;v-text-anchor:top" wrapcoords="-31 -10 -31 0 -31 21600 -31 21610 0 21610 21600 21610 21631 21610 21631 21600 21631 0 21631 -10 21600 -10 0 -10 -31 -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" fillcolor="#535353" strokecolor="#a7a7a7" strokeweight=".5pt">
                <v:textbox inset="8pt,8pt,8pt,8pt">
                  <w:txbxContent>
                    <w:p w14:paraId="1B808BFF" w14:textId="77777777" w:rsidR="00BD30EE" w:rsidRDefault="00B912A4" w:rsidP="00241395">
                      <w:pPr>
                        <w:pStyle w:val="Body"/>
                        <w:widowControl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120" w:line="240" w:lineRule="auto"/>
                        <w:rPr>
                          <w:rFonts w:ascii="Playfair Display Regular SemiBo" w:eastAsia="Playfair Display Regular SemiBo" w:hAnsi="Playfair Display Regular SemiBo" w:cs="Playfair Display Regular SemiBo"/>
                          <w:color w:val="DDDDDD"/>
                        </w:rPr>
                      </w:pPr>
                      <w:r>
                        <w:rPr>
                          <w:rFonts w:ascii="Playfair Display Regular SemiBo" w:hAnsi="Playfair Display Regular SemiBo"/>
                          <w:color w:val="DDDDDD"/>
                        </w:rPr>
                        <w:t>Skills</w:t>
                      </w:r>
                    </w:p>
                    <w:p w14:paraId="2D878297" w14:textId="77777777" w:rsidR="00BD30EE" w:rsidRPr="008A653D" w:rsidRDefault="00B912A4" w:rsidP="00B022DA">
                      <w:pPr>
                        <w:pStyle w:val="Body"/>
                        <w:widowControl w:val="0"/>
                        <w:numPr>
                          <w:ilvl w:val="0"/>
                          <w:numId w:val="4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404040"/>
                        </w:rPr>
                        <w:t>Product Management</w:t>
                      </w:r>
                    </w:p>
                    <w:p w14:paraId="42A9A33D" w14:textId="77777777" w:rsidR="00BD30EE" w:rsidRPr="008A653D" w:rsidRDefault="00B912A4" w:rsidP="00B022DA">
                      <w:pPr>
                        <w:pStyle w:val="Body"/>
                        <w:widowControl w:val="0"/>
                        <w:numPr>
                          <w:ilvl w:val="0"/>
                          <w:numId w:val="4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404040"/>
                        </w:rPr>
                        <w:t>Data Analytics</w:t>
                      </w:r>
                    </w:p>
                    <w:p w14:paraId="00E82079" w14:textId="77777777" w:rsidR="00BD30EE" w:rsidRPr="008A653D" w:rsidRDefault="00B912A4" w:rsidP="00B022DA">
                      <w:pPr>
                        <w:pStyle w:val="Body"/>
                        <w:widowControl w:val="0"/>
                        <w:numPr>
                          <w:ilvl w:val="0"/>
                          <w:numId w:val="4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404040"/>
                        </w:rPr>
                        <w:t>Process Improvement</w:t>
                      </w:r>
                    </w:p>
                    <w:p w14:paraId="6432761B" w14:textId="77777777" w:rsidR="00BD30EE" w:rsidRPr="008A653D" w:rsidRDefault="00B912A4" w:rsidP="00B022DA">
                      <w:pPr>
                        <w:pStyle w:val="Body"/>
                        <w:widowControl w:val="0"/>
                        <w:numPr>
                          <w:ilvl w:val="0"/>
                          <w:numId w:val="4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404040"/>
                        </w:rPr>
                        <w:t>Workflow Optimization</w:t>
                      </w:r>
                    </w:p>
                    <w:p w14:paraId="7EE9D3D4" w14:textId="77777777" w:rsidR="00BD30EE" w:rsidRPr="008A653D" w:rsidRDefault="00B912A4" w:rsidP="00B022DA">
                      <w:pPr>
                        <w:pStyle w:val="Body"/>
                        <w:widowControl w:val="0"/>
                        <w:numPr>
                          <w:ilvl w:val="0"/>
                          <w:numId w:val="4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404040"/>
                        </w:rPr>
                        <w:t>Lean Organization</w:t>
                      </w:r>
                    </w:p>
                    <w:p w14:paraId="2BE592DC" w14:textId="2AB0E220" w:rsidR="00BD30EE" w:rsidRPr="00B046EE" w:rsidRDefault="00B912A4" w:rsidP="00B022DA">
                      <w:pPr>
                        <w:pStyle w:val="Body"/>
                        <w:widowControl w:val="0"/>
                        <w:numPr>
                          <w:ilvl w:val="0"/>
                          <w:numId w:val="4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B046EE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404040"/>
                        </w:rPr>
                        <w:t>Project Management</w:t>
                      </w:r>
                    </w:p>
                    <w:p w14:paraId="213FC3B6" w14:textId="77777777" w:rsidR="00BD30EE" w:rsidRPr="008A653D" w:rsidRDefault="00B912A4" w:rsidP="00B022DA">
                      <w:pPr>
                        <w:pStyle w:val="Body"/>
                        <w:widowControl w:val="0"/>
                        <w:numPr>
                          <w:ilvl w:val="0"/>
                          <w:numId w:val="4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404040"/>
                          <w:lang w:val="fr-FR"/>
                        </w:rPr>
                        <w:t>Operations Management</w:t>
                      </w:r>
                    </w:p>
                    <w:p w14:paraId="2643E307" w14:textId="77777777" w:rsidR="00BD30EE" w:rsidRPr="008A653D" w:rsidRDefault="00B912A4" w:rsidP="00B022DA">
                      <w:pPr>
                        <w:pStyle w:val="Body"/>
                        <w:widowControl w:val="0"/>
                        <w:numPr>
                          <w:ilvl w:val="0"/>
                          <w:numId w:val="4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404040"/>
                        </w:rPr>
                        <w:t>Business Intelligence</w:t>
                      </w:r>
                    </w:p>
                    <w:p w14:paraId="15694914" w14:textId="77777777" w:rsidR="00BD30EE" w:rsidRPr="008A653D" w:rsidRDefault="00B912A4" w:rsidP="00241395">
                      <w:pPr>
                        <w:pStyle w:val="Body"/>
                        <w:widowControl w:val="0"/>
                        <w:numPr>
                          <w:ilvl w:val="0"/>
                          <w:numId w:val="4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404040"/>
                        </w:rPr>
                        <w:t>Agile</w:t>
                      </w:r>
                    </w:p>
                    <w:p w14:paraId="03254D53" w14:textId="77777777" w:rsidR="00BD30EE" w:rsidRDefault="00B912A4" w:rsidP="00E1293E">
                      <w:pPr>
                        <w:pStyle w:val="Heading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before="0" w:after="140" w:line="240" w:lineRule="auto"/>
                        <w:rPr>
                          <w:rFonts w:ascii="Playfair Display Regular SemiBo" w:eastAsia="Playfair Display Regular SemiBo" w:hAnsi="Playfair Display Regular SemiBo" w:cs="Playfair Display Regular SemiBo"/>
                          <w:smallCaps w:val="0"/>
                          <w:color w:val="DDDDDD"/>
                          <w:sz w:val="28"/>
                          <w:szCs w:val="28"/>
                          <w:u w:color="262626"/>
                        </w:rPr>
                      </w:pPr>
                      <w:r>
                        <w:rPr>
                          <w:rFonts w:ascii="Playfair Display Regular SemiBo" w:hAnsi="Playfair Display Regular SemiBo"/>
                          <w:smallCaps w:val="0"/>
                          <w:color w:val="DDDDDD"/>
                          <w:sz w:val="22"/>
                          <w:szCs w:val="22"/>
                          <w:u w:color="262626"/>
                        </w:rPr>
                        <w:t>Additional</w:t>
                      </w:r>
                    </w:p>
                    <w:p w14:paraId="49142073" w14:textId="77777777" w:rsidR="00BD30EE" w:rsidRPr="00681936" w:rsidRDefault="00B912A4" w:rsidP="00B022DA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 Regular" w:eastAsia="Lato Regular" w:hAnsi="Lato Regular" w:cs="Lato Regular"/>
                          <w:color w:val="DDDDDD"/>
                          <w:sz w:val="20"/>
                          <w:szCs w:val="20"/>
                          <w:u w:color="262626"/>
                        </w:rPr>
                      </w:pPr>
                      <w:r w:rsidRPr="00681936">
                        <w:rPr>
                          <w:rFonts w:ascii="Lato Regular" w:hAnsi="Lato Regular"/>
                          <w:color w:val="DDDDDD"/>
                          <w:sz w:val="20"/>
                          <w:szCs w:val="20"/>
                          <w:u w:color="262626"/>
                        </w:rPr>
                        <w:t>Technical:</w:t>
                      </w:r>
                    </w:p>
                    <w:p w14:paraId="3C1A59AF" w14:textId="40561EBD" w:rsidR="008D368C" w:rsidRPr="008D368C" w:rsidRDefault="00F40447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  <w:lang w:val="it-IT"/>
                        </w:rPr>
                      </w:pPr>
                      <w:r w:rsidRPr="008D368C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262626"/>
                          <w:lang w:val="it-IT"/>
                        </w:rPr>
                        <w:t>Excel Professional Development</w:t>
                      </w:r>
                      <w:r w:rsidR="008D368C" w:rsidRPr="008D368C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262626"/>
                          <w:lang w:val="it-IT"/>
                        </w:rPr>
                        <w:t xml:space="preserve"> </w:t>
                      </w:r>
                      <w:r w:rsidR="005C7CBB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262626"/>
                          <w:lang w:val="it-IT"/>
                        </w:rPr>
                        <w:t>Instructor</w:t>
                      </w:r>
                    </w:p>
                    <w:p w14:paraId="242DB792" w14:textId="5D6B01EF" w:rsidR="00BD30EE" w:rsidRPr="008A653D" w:rsidRDefault="00B912A4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  <w:lang w:val="it-IT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262626"/>
                          <w:lang w:val="it-IT"/>
                        </w:rPr>
                        <w:t xml:space="preserve">Microsoft </w:t>
                      </w: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262626"/>
                        </w:rPr>
                        <w:t xml:space="preserve">Office </w:t>
                      </w: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262626"/>
                          <w:lang w:val="nl-NL"/>
                        </w:rPr>
                        <w:t>Suite</w:t>
                      </w:r>
                    </w:p>
                    <w:p w14:paraId="08E813B7" w14:textId="77777777" w:rsidR="00BD30EE" w:rsidRPr="008A653D" w:rsidRDefault="00B912A4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262626"/>
                        </w:rPr>
                        <w:t>Pivot Tables</w:t>
                      </w:r>
                    </w:p>
                    <w:p w14:paraId="4A490562" w14:textId="77777777" w:rsidR="00BD30EE" w:rsidRPr="00B046EE" w:rsidRDefault="00B912A4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262626"/>
                          <w:lang w:val="fr-FR"/>
                        </w:rPr>
                        <w:t>Tableau</w:t>
                      </w:r>
                    </w:p>
                    <w:p w14:paraId="79DC756D" w14:textId="57653575" w:rsidR="00B046EE" w:rsidRPr="008A653D" w:rsidRDefault="00B046EE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262626"/>
                          <w:lang w:val="fr-FR"/>
                        </w:rPr>
                        <w:t>Power BI</w:t>
                      </w:r>
                    </w:p>
                    <w:p w14:paraId="6E605964" w14:textId="77777777" w:rsidR="00BD30EE" w:rsidRPr="008A653D" w:rsidRDefault="00B912A4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20"/>
                          <w:szCs w:val="20"/>
                        </w:rPr>
                      </w:pPr>
                      <w:r w:rsidRPr="008A653D">
                        <w:rPr>
                          <w:rFonts w:ascii="Lato-Light" w:hAnsi="Lato-Light"/>
                          <w:color w:val="FFFFFF"/>
                          <w:sz w:val="20"/>
                          <w:szCs w:val="20"/>
                          <w:u w:color="262626"/>
                        </w:rPr>
                        <w:t>SQL</w:t>
                      </w:r>
                    </w:p>
                    <w:p w14:paraId="49B63220" w14:textId="77777777" w:rsidR="00BD30EE" w:rsidRPr="00FE3C05" w:rsidRDefault="00B912A4" w:rsidP="00B022DA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 Regular" w:eastAsia="Lato Regular" w:hAnsi="Lato Regular" w:cs="Lato Regular"/>
                          <w:color w:val="DDDDDD"/>
                          <w:sz w:val="18"/>
                          <w:szCs w:val="18"/>
                          <w:u w:color="262626"/>
                        </w:rPr>
                      </w:pPr>
                      <w:r w:rsidRPr="00FE3C05">
                        <w:rPr>
                          <w:rFonts w:ascii="Lato Regular" w:hAnsi="Lato Regular"/>
                          <w:color w:val="DDDDDD"/>
                          <w:sz w:val="18"/>
                          <w:szCs w:val="18"/>
                          <w:u w:color="262626"/>
                        </w:rPr>
                        <w:t>Volunteer work:</w:t>
                      </w:r>
                    </w:p>
                    <w:p w14:paraId="6DADE4F8" w14:textId="77777777" w:rsidR="00BD30EE" w:rsidRPr="00FE3C05" w:rsidRDefault="00B912A4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18"/>
                          <w:szCs w:val="18"/>
                        </w:rPr>
                      </w:pPr>
                      <w:r w:rsidRPr="00FE3C05">
                        <w:rPr>
                          <w:rFonts w:ascii="Lato-Light" w:hAnsi="Lato-Light"/>
                          <w:color w:val="FFFFFF"/>
                          <w:sz w:val="18"/>
                          <w:szCs w:val="18"/>
                          <w:u w:color="262626"/>
                        </w:rPr>
                        <w:t>Community food bank</w:t>
                      </w:r>
                    </w:p>
                    <w:p w14:paraId="4335E040" w14:textId="62D81862" w:rsidR="00BD30EE" w:rsidRPr="00FE3C05" w:rsidRDefault="009F54CE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Lato-Light" w:hAnsi="Lato-Light"/>
                          <w:color w:val="FFFFFF"/>
                          <w:sz w:val="18"/>
                          <w:szCs w:val="18"/>
                          <w:u w:color="262626"/>
                        </w:rPr>
                        <w:t>Childcare</w:t>
                      </w:r>
                    </w:p>
                    <w:p w14:paraId="04E8CF4B" w14:textId="77777777" w:rsidR="00BD30EE" w:rsidRPr="00FE3C05" w:rsidRDefault="00B912A4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120" w:line="240" w:lineRule="auto"/>
                        <w:rPr>
                          <w:rFonts w:ascii="Lato-Light" w:hAnsi="Lato-Light" w:hint="eastAsia"/>
                          <w:color w:val="FFFFFF"/>
                          <w:sz w:val="18"/>
                          <w:szCs w:val="18"/>
                        </w:rPr>
                      </w:pPr>
                      <w:r w:rsidRPr="00FE3C05">
                        <w:rPr>
                          <w:rFonts w:ascii="Lato-Light" w:hAnsi="Lato-Light"/>
                          <w:color w:val="FFFFFF"/>
                          <w:sz w:val="18"/>
                          <w:szCs w:val="18"/>
                          <w:u w:color="262626"/>
                        </w:rPr>
                        <w:t>Regional symphony orchestra</w:t>
                      </w:r>
                    </w:p>
                    <w:p w14:paraId="72653421" w14:textId="77777777" w:rsidR="00BD30EE" w:rsidRPr="00FE3C05" w:rsidRDefault="00B912A4" w:rsidP="00B022DA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 Bold" w:eastAsia="Lato Bold" w:hAnsi="Lato Bold" w:cs="Lato Bold"/>
                          <w:color w:val="DDDDDD"/>
                          <w:sz w:val="18"/>
                          <w:szCs w:val="18"/>
                          <w:u w:color="262626"/>
                        </w:rPr>
                      </w:pPr>
                      <w:r w:rsidRPr="00FE3C05">
                        <w:rPr>
                          <w:rFonts w:ascii="Lato Regular" w:hAnsi="Lato Regular"/>
                          <w:color w:val="DDDDDD"/>
                          <w:sz w:val="18"/>
                          <w:szCs w:val="18"/>
                          <w:u w:color="262626"/>
                        </w:rPr>
                        <w:t>Personal interests:</w:t>
                      </w:r>
                    </w:p>
                    <w:p w14:paraId="2F8DC58F" w14:textId="77777777" w:rsidR="00BD30EE" w:rsidRPr="00FE3C05" w:rsidRDefault="00B912A4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18"/>
                          <w:szCs w:val="18"/>
                        </w:rPr>
                      </w:pPr>
                      <w:r w:rsidRPr="00FE3C05">
                        <w:rPr>
                          <w:rFonts w:ascii="Lato-Light" w:hAnsi="Lato-Light"/>
                          <w:color w:val="FFFFFF"/>
                          <w:sz w:val="18"/>
                          <w:szCs w:val="18"/>
                          <w:u w:color="262626"/>
                        </w:rPr>
                        <w:t>Genealogy</w:t>
                      </w:r>
                    </w:p>
                    <w:p w14:paraId="6CE0C441" w14:textId="77777777" w:rsidR="00BD30EE" w:rsidRPr="00FE3C05" w:rsidRDefault="00B912A4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18"/>
                          <w:szCs w:val="18"/>
                        </w:rPr>
                      </w:pPr>
                      <w:r w:rsidRPr="00FE3C05">
                        <w:rPr>
                          <w:rFonts w:ascii="Lato-Light" w:hAnsi="Lato-Light"/>
                          <w:color w:val="FFFFFF"/>
                          <w:sz w:val="18"/>
                          <w:szCs w:val="18"/>
                          <w:u w:color="262626"/>
                        </w:rPr>
                        <w:t>P</w:t>
                      </w:r>
                      <w:r w:rsidRPr="00FE3C05">
                        <w:rPr>
                          <w:rFonts w:ascii="Lato-Light" w:hAnsi="Lato-Light"/>
                          <w:color w:val="FFFFFF"/>
                          <w:sz w:val="18"/>
                          <w:szCs w:val="18"/>
                          <w:u w:color="262626"/>
                          <w:lang w:val="it-IT"/>
                        </w:rPr>
                        <w:t>uzzles</w:t>
                      </w:r>
                    </w:p>
                    <w:p w14:paraId="05D5F27E" w14:textId="77777777" w:rsidR="00BD30EE" w:rsidRPr="00FE3C05" w:rsidRDefault="00B912A4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18"/>
                          <w:szCs w:val="18"/>
                        </w:rPr>
                      </w:pPr>
                      <w:r w:rsidRPr="00FE3C05">
                        <w:rPr>
                          <w:rFonts w:ascii="Lato-Light" w:hAnsi="Lato-Light"/>
                          <w:color w:val="FFFFFF"/>
                          <w:sz w:val="18"/>
                          <w:szCs w:val="18"/>
                          <w:u w:color="262626"/>
                        </w:rPr>
                        <w:t>Architecture</w:t>
                      </w:r>
                    </w:p>
                    <w:p w14:paraId="7BC48F6E" w14:textId="77777777" w:rsidR="00BD30EE" w:rsidRPr="00FE3C05" w:rsidRDefault="00B912A4" w:rsidP="00B022DA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18"/>
                          <w:szCs w:val="18"/>
                        </w:rPr>
                      </w:pPr>
                      <w:r w:rsidRPr="00FE3C05">
                        <w:rPr>
                          <w:rFonts w:ascii="Lato-Light" w:hAnsi="Lato-Light"/>
                          <w:color w:val="FFFFFF"/>
                          <w:sz w:val="18"/>
                          <w:szCs w:val="18"/>
                          <w:u w:color="262626"/>
                        </w:rPr>
                        <w:t>Games with friends</w:t>
                      </w:r>
                    </w:p>
                    <w:p w14:paraId="3EBF6FFD" w14:textId="77777777" w:rsidR="00BD30EE" w:rsidRPr="00B046EE" w:rsidRDefault="00B912A4" w:rsidP="00B046EE">
                      <w:pPr>
                        <w:pStyle w:val="Body"/>
                        <w:numPr>
                          <w:ilvl w:val="0"/>
                          <w:numId w:val="6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pacing w:after="60" w:line="240" w:lineRule="auto"/>
                        <w:rPr>
                          <w:rFonts w:ascii="Lato-Light" w:hAnsi="Lato-Light" w:hint="eastAsia"/>
                          <w:color w:val="FFFFFF"/>
                          <w:sz w:val="18"/>
                          <w:szCs w:val="18"/>
                          <w:u w:color="262626"/>
                        </w:rPr>
                      </w:pPr>
                      <w:r w:rsidRPr="00B046EE">
                        <w:rPr>
                          <w:rFonts w:ascii="Lato-Light" w:hAnsi="Lato-Light"/>
                          <w:color w:val="FFFFFF"/>
                          <w:sz w:val="18"/>
                          <w:szCs w:val="18"/>
                          <w:u w:color="262626"/>
                        </w:rPr>
                        <w:t>Historical mystery novels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632794" w:rsidRPr="00632794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>Directed communications strategy for more focused, unified branding and simplified financial processing, resulting in</w:t>
      </w:r>
      <w:r w:rsid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632794" w:rsidRP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 xml:space="preserve">better community partner relationships and </w:t>
      </w:r>
      <w:r w:rsidR="007D0C70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 xml:space="preserve">prominence </w:t>
      </w:r>
      <w:r w:rsidR="00632794" w:rsidRP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 xml:space="preserve">for external </w:t>
      </w:r>
      <w:proofErr w:type="gramStart"/>
      <w:r w:rsidR="00632794" w:rsidRP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>stakeholders</w:t>
      </w:r>
      <w:proofErr w:type="gramEnd"/>
      <w:r w:rsidR="00632794" w:rsidRPr="00D24B88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823C560" w14:textId="359187AE" w:rsidR="00BD30EE" w:rsidRDefault="007951E6" w:rsidP="00241395">
      <w:pPr>
        <w:pStyle w:val="Body"/>
        <w:widowControl w:val="0"/>
        <w:tabs>
          <w:tab w:val="right" w:pos="11826"/>
        </w:tabs>
        <w:spacing w:after="60" w:line="240" w:lineRule="auto"/>
        <w:ind w:left="3730" w:firstLine="144"/>
        <w:rPr>
          <w:rFonts w:ascii="Lato Regular" w:eastAsia="Lato Regular" w:hAnsi="Lato Regular" w:cs="Lato Regular"/>
          <w:color w:val="262626"/>
          <w:u w:color="262626"/>
        </w:rPr>
      </w:pPr>
      <w:r>
        <w:rPr>
          <w:rFonts w:ascii="Lato Regular" w:eastAsia="Lato Regular" w:hAnsi="Lato Regular" w:cs="Lato Regular"/>
          <w:noProof/>
          <w:color w:val="262626"/>
          <w:u w:color="262626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A98ECAC" wp14:editId="62654C7E">
                <wp:simplePos x="0" y="0"/>
                <wp:positionH relativeFrom="margin">
                  <wp:posOffset>8890</wp:posOffset>
                </wp:positionH>
                <wp:positionV relativeFrom="page">
                  <wp:posOffset>3795901</wp:posOffset>
                </wp:positionV>
                <wp:extent cx="2230755" cy="0"/>
                <wp:effectExtent l="0" t="0" r="17145" b="12700"/>
                <wp:wrapNone/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75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A7A7A7">
                              <a:alpha val="49955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D4DA4" id="officeArt object" o:spid="_x0000_s1026" alt="Line" style="position:absolute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.7pt,298.9pt" to="176.35pt,29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" strokecolor="#a7a7a7" strokeweight=".5pt">
                <v:stroke opacity="32639f" miterlimit="4" joinstyle="miter"/>
                <w10:wrap anchorx="margin" anchory="page"/>
              </v:line>
            </w:pict>
          </mc:Fallback>
        </mc:AlternateContent>
      </w:r>
      <w:r w:rsidR="008A653D">
        <w:rPr>
          <w:rFonts w:ascii="Lato Regular" w:hAnsi="Lato Regular"/>
          <w:color w:val="262626"/>
          <w:u w:color="262626"/>
        </w:rPr>
        <w:t>Executive Assistant to the Vice President for Engagement</w:t>
      </w:r>
      <w:r w:rsidR="008A653D">
        <w:rPr>
          <w:rFonts w:ascii="Lato Regular" w:hAnsi="Lato Regular"/>
          <w:color w:val="262626"/>
          <w:u w:color="262626"/>
        </w:rPr>
        <w:tab/>
        <w:t>May 2013 – June 2019</w:t>
      </w:r>
    </w:p>
    <w:p w14:paraId="7F57C804" w14:textId="74B8BB01" w:rsidR="00BD30EE" w:rsidRPr="00B022DA" w:rsidRDefault="00424186" w:rsidP="00B022DA">
      <w:pPr>
        <w:pStyle w:val="Body"/>
        <w:widowControl w:val="0"/>
        <w:numPr>
          <w:ilvl w:val="0"/>
          <w:numId w:val="2"/>
        </w:numPr>
        <w:spacing w:after="60" w:line="240" w:lineRule="auto"/>
        <w:rPr>
          <w:rFonts w:ascii="Lato Light" w:hAnsi="Lato Light"/>
          <w:color w:val="262626"/>
          <w:sz w:val="20"/>
          <w:szCs w:val="20"/>
          <w:u w:color="262626"/>
        </w:rPr>
      </w:pPr>
      <w:r w:rsidRPr="00424186">
        <w:rPr>
          <w:rFonts w:ascii="Lato Light" w:hAnsi="Lato Light"/>
          <w:color w:val="262626"/>
          <w:sz w:val="20"/>
          <w:szCs w:val="20"/>
          <w:u w:color="262626"/>
        </w:rPr>
        <w:t xml:space="preserve">Managed product lifecycle </w:t>
      </w:r>
      <w:r w:rsidR="00A65E3A">
        <w:rPr>
          <w:rFonts w:ascii="Lato Light" w:hAnsi="Lato Light"/>
          <w:color w:val="262626"/>
          <w:sz w:val="20"/>
          <w:szCs w:val="20"/>
          <w:u w:color="262626"/>
        </w:rPr>
        <w:t xml:space="preserve">for </w:t>
      </w:r>
      <w:r w:rsidR="005C41BE">
        <w:rPr>
          <w:rFonts w:ascii="Lato Light" w:hAnsi="Lato Light"/>
          <w:color w:val="262626"/>
          <w:sz w:val="20"/>
          <w:szCs w:val="20"/>
          <w:u w:color="262626"/>
        </w:rPr>
        <w:t>$8M budget</w:t>
      </w:r>
      <w:r w:rsidR="00A65E3A">
        <w:rPr>
          <w:rFonts w:ascii="Lato Light" w:hAnsi="Lato Light"/>
          <w:color w:val="262626"/>
          <w:sz w:val="20"/>
          <w:szCs w:val="20"/>
          <w:u w:color="262626"/>
        </w:rPr>
        <w:t xml:space="preserve"> STEP grant</w:t>
      </w:r>
      <w:r w:rsidRPr="00424186">
        <w:rPr>
          <w:rFonts w:ascii="Lato Light" w:hAnsi="Lato Light"/>
          <w:color w:val="262626"/>
          <w:sz w:val="20"/>
          <w:szCs w:val="20"/>
          <w:u w:color="262626"/>
        </w:rPr>
        <w:t>, including cross-functional collaboration</w:t>
      </w:r>
      <w:r w:rsidR="008A653D"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 and financial management,</w:t>
      </w:r>
      <w:r w:rsidR="00DE651A">
        <w:rPr>
          <w:rFonts w:ascii="Lato Light" w:hAnsi="Lato Light"/>
          <w:color w:val="262626"/>
          <w:sz w:val="20"/>
          <w:szCs w:val="20"/>
          <w:u w:color="262626"/>
        </w:rPr>
        <w:t xml:space="preserve"> and yielding</w:t>
      </w:r>
      <w:r w:rsidR="008A653D"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 innovation and talent retention </w:t>
      </w:r>
      <w:proofErr w:type="gramStart"/>
      <w:r w:rsidR="008A653D" w:rsidRPr="00B022DA">
        <w:rPr>
          <w:rFonts w:ascii="Lato Light" w:hAnsi="Lato Light"/>
          <w:color w:val="262626"/>
          <w:sz w:val="20"/>
          <w:szCs w:val="20"/>
          <w:u w:color="262626"/>
        </w:rPr>
        <w:t>opportunities</w:t>
      </w:r>
      <w:proofErr w:type="gramEnd"/>
    </w:p>
    <w:p w14:paraId="65A140FB" w14:textId="69763D80" w:rsidR="00BD30EE" w:rsidRPr="00B022DA" w:rsidRDefault="00B912A4">
      <w:pPr>
        <w:pStyle w:val="Body"/>
        <w:widowControl w:val="0"/>
        <w:numPr>
          <w:ilvl w:val="0"/>
          <w:numId w:val="2"/>
        </w:numPr>
        <w:spacing w:after="60" w:line="240" w:lineRule="auto"/>
        <w:rPr>
          <w:rFonts w:ascii="Lato Light" w:hAnsi="Lato Light"/>
          <w:color w:val="262626"/>
          <w:sz w:val="20"/>
          <w:szCs w:val="20"/>
          <w:u w:color="262626"/>
        </w:rPr>
      </w:pPr>
      <w:r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Acted as project manager for 7 successful conferences with 200+ attendees, increasing </w:t>
      </w:r>
      <w:r w:rsidR="007E4F55">
        <w:rPr>
          <w:rFonts w:ascii="Lato Light" w:hAnsi="Lato Light"/>
          <w:color w:val="262626"/>
          <w:sz w:val="20"/>
          <w:szCs w:val="20"/>
          <w:u w:color="262626"/>
        </w:rPr>
        <w:t>synergy,</w:t>
      </w:r>
      <w:r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 collaboration</w:t>
      </w:r>
      <w:r w:rsidR="007E4F55">
        <w:rPr>
          <w:rFonts w:ascii="Lato Light" w:hAnsi="Lato Light"/>
          <w:color w:val="262626"/>
          <w:sz w:val="20"/>
          <w:szCs w:val="20"/>
          <w:u w:color="262626"/>
        </w:rPr>
        <w:t>,</w:t>
      </w:r>
      <w:r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 and strategic alignment across 275+ community </w:t>
      </w:r>
      <w:proofErr w:type="gramStart"/>
      <w:r w:rsidRPr="00B022DA">
        <w:rPr>
          <w:rFonts w:ascii="Lato Light" w:hAnsi="Lato Light"/>
          <w:color w:val="262626"/>
          <w:sz w:val="20"/>
          <w:szCs w:val="20"/>
          <w:u w:color="262626"/>
        </w:rPr>
        <w:t>partners</w:t>
      </w:r>
      <w:proofErr w:type="gramEnd"/>
    </w:p>
    <w:p w14:paraId="7B3165A5" w14:textId="2451ECB2" w:rsidR="00B723F6" w:rsidRPr="00B723F6" w:rsidRDefault="00B723F6" w:rsidP="00B723F6">
      <w:pPr>
        <w:pStyle w:val="Body"/>
        <w:widowControl w:val="0"/>
        <w:numPr>
          <w:ilvl w:val="0"/>
          <w:numId w:val="2"/>
        </w:numPr>
        <w:spacing w:after="60" w:line="240" w:lineRule="auto"/>
        <w:ind w:left="4162"/>
        <w:rPr>
          <w:rFonts w:ascii="Lato-Light" w:hAnsi="Lato-Light" w:hint="eastAsia"/>
          <w:color w:val="262626"/>
          <w:sz w:val="20"/>
          <w:szCs w:val="20"/>
        </w:rPr>
      </w:pPr>
      <w:r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Analyzed and translated disparate data into meaningful structure, translated into 10 published economic impact reports to </w:t>
      </w:r>
      <w:r>
        <w:rPr>
          <w:rFonts w:ascii="Lato Light" w:hAnsi="Lato Light"/>
          <w:color w:val="262626"/>
          <w:sz w:val="20"/>
          <w:szCs w:val="20"/>
          <w:u w:color="262626"/>
        </w:rPr>
        <w:t>illustrate</w:t>
      </w:r>
      <w:r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 IU</w:t>
      </w:r>
      <w:r w:rsidRPr="00B022DA">
        <w:rPr>
          <w:rFonts w:ascii="Lato Light" w:hAnsi="Lato Light"/>
          <w:color w:val="262626"/>
          <w:sz w:val="20"/>
          <w:szCs w:val="20"/>
          <w:u w:color="262626"/>
          <w:rtl/>
        </w:rPr>
        <w:t>’</w:t>
      </w:r>
      <w:r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s annual $9.9 billion </w:t>
      </w:r>
      <w:proofErr w:type="gramStart"/>
      <w:r w:rsidRPr="00B022DA">
        <w:rPr>
          <w:rFonts w:ascii="Lato Light" w:hAnsi="Lato Light"/>
          <w:color w:val="262626"/>
          <w:sz w:val="20"/>
          <w:szCs w:val="20"/>
          <w:u w:color="262626"/>
        </w:rPr>
        <w:t>i</w:t>
      </w:r>
      <w:r>
        <w:rPr>
          <w:rFonts w:ascii="Lato Light" w:hAnsi="Lato Light"/>
          <w:color w:val="262626"/>
          <w:sz w:val="20"/>
          <w:szCs w:val="20"/>
          <w:u w:color="262626"/>
        </w:rPr>
        <w:t>mpact</w:t>
      </w:r>
      <w:proofErr w:type="gramEnd"/>
    </w:p>
    <w:p w14:paraId="25EDAEDF" w14:textId="6BAB3CD3" w:rsidR="00B723F6" w:rsidRPr="00B723F6" w:rsidRDefault="00B723F6" w:rsidP="00B723F6">
      <w:pPr>
        <w:pStyle w:val="ListParagraph"/>
        <w:numPr>
          <w:ilvl w:val="0"/>
          <w:numId w:val="2"/>
        </w:numPr>
        <w:spacing w:after="60"/>
        <w:ind w:left="4162"/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</w:pPr>
      <w:r w:rsidRPr="00B723F6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 xml:space="preserve">Acted as product owner for 6 website creation and upgrade projects to promote statewide economic engagement, talent development, and innovation commercialization, resulting in greater </w:t>
      </w:r>
      <w:proofErr w:type="gramStart"/>
      <w:r w:rsidRPr="00B723F6">
        <w:rPr>
          <w:rFonts w:ascii="Lato Light" w:hAnsi="Lato Light" w:cs="Arial Unicode MS"/>
          <w:color w:val="262626"/>
          <w:sz w:val="20"/>
          <w:szCs w:val="20"/>
          <w:u w:color="262626"/>
          <w14:textOutline w14:w="0" w14:cap="flat" w14:cmpd="sng" w14:algn="ctr">
            <w14:noFill/>
            <w14:prstDash w14:val="solid"/>
            <w14:bevel/>
          </w14:textOutline>
        </w:rPr>
        <w:t>coordination</w:t>
      </w:r>
      <w:proofErr w:type="gramEnd"/>
    </w:p>
    <w:p w14:paraId="12CE2882" w14:textId="77777777" w:rsidR="00BD30EE" w:rsidRDefault="00B912A4" w:rsidP="00241395">
      <w:pPr>
        <w:pStyle w:val="Body"/>
        <w:widowControl w:val="0"/>
        <w:tabs>
          <w:tab w:val="right" w:pos="11826"/>
        </w:tabs>
        <w:spacing w:after="60" w:line="240" w:lineRule="auto"/>
        <w:ind w:left="3730" w:firstLine="144"/>
        <w:rPr>
          <w:rFonts w:ascii="Lato Regular" w:eastAsia="Lato Regular" w:hAnsi="Lato Regular" w:cs="Lato Regular"/>
          <w:color w:val="262626"/>
          <w:u w:color="262626"/>
        </w:rPr>
      </w:pPr>
      <w:r>
        <w:rPr>
          <w:rFonts w:ascii="Lato Regular" w:hAnsi="Lato Regular"/>
          <w:color w:val="262626"/>
          <w:u w:color="262626"/>
        </w:rPr>
        <w:t>Executive Recruitment Administrator</w:t>
      </w:r>
      <w:r>
        <w:rPr>
          <w:rFonts w:ascii="Lato Regular" w:eastAsia="Lato Regular" w:hAnsi="Lato Regular" w:cs="Lato Regular"/>
          <w:color w:val="262626"/>
          <w:u w:color="262626"/>
        </w:rPr>
        <w:tab/>
      </w:r>
      <w:r>
        <w:rPr>
          <w:rFonts w:ascii="Lato Regular" w:hAnsi="Lato Regular"/>
          <w:color w:val="262626"/>
          <w:u w:color="262626"/>
        </w:rPr>
        <w:t>August 2012 – May 2013</w:t>
      </w:r>
    </w:p>
    <w:p w14:paraId="09F4C5FE" w14:textId="725F8709" w:rsidR="00BD30EE" w:rsidRPr="00B022DA" w:rsidRDefault="007951E6" w:rsidP="006F2152">
      <w:pPr>
        <w:pStyle w:val="Body"/>
        <w:widowControl w:val="0"/>
        <w:numPr>
          <w:ilvl w:val="0"/>
          <w:numId w:val="2"/>
        </w:numPr>
        <w:spacing w:after="60" w:line="240" w:lineRule="auto"/>
        <w:ind w:left="4162"/>
        <w:rPr>
          <w:rFonts w:ascii="Lato Light" w:hAnsi="Lato Light"/>
          <w:color w:val="262626"/>
          <w:sz w:val="20"/>
          <w:szCs w:val="20"/>
          <w:u w:color="262626"/>
        </w:rPr>
      </w:pPr>
      <w:r>
        <w:rPr>
          <w:rFonts w:ascii="Lato Regular" w:eastAsia="Lato Regular" w:hAnsi="Lato Regular" w:cs="Lato Regular"/>
          <w:noProof/>
          <w:color w:val="262626"/>
          <w:u w:color="262626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D87124F" wp14:editId="478A27D3">
                <wp:simplePos x="0" y="0"/>
                <wp:positionH relativeFrom="margin">
                  <wp:posOffset>3175</wp:posOffset>
                </wp:positionH>
                <wp:positionV relativeFrom="page">
                  <wp:posOffset>6177786</wp:posOffset>
                </wp:positionV>
                <wp:extent cx="2230755" cy="0"/>
                <wp:effectExtent l="0" t="0" r="17145" b="12700"/>
                <wp:wrapNone/>
                <wp:docPr id="107374182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75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A7A7A7">
                              <a:alpha val="49955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D0797" id="officeArt object" o:spid="_x0000_s1026" alt="Line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" from=".25pt,486.45pt" to="175.9pt,48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" strokecolor="#a7a7a7" strokeweight=".5pt">
                <v:stroke opacity="32639f" miterlimit="4" joinstyle="miter"/>
                <w10:wrap anchorx="margin" anchory="page"/>
              </v:line>
            </w:pict>
          </mc:Fallback>
        </mc:AlternateContent>
      </w:r>
      <w:r w:rsidR="00AF0997">
        <w:rPr>
          <w:rFonts w:ascii="Lato Light" w:hAnsi="Lato Light"/>
          <w:color w:val="262626"/>
          <w:sz w:val="20"/>
          <w:szCs w:val="20"/>
          <w:u w:color="262626"/>
        </w:rPr>
        <w:t xml:space="preserve">Facilitated </w:t>
      </w:r>
      <w:r w:rsidR="00AF0997" w:rsidRPr="00B022DA">
        <w:rPr>
          <w:rFonts w:ascii="Lato Light" w:hAnsi="Lato Light"/>
          <w:color w:val="262626"/>
          <w:sz w:val="20"/>
          <w:szCs w:val="20"/>
          <w:u w:color="262626"/>
        </w:rPr>
        <w:t>high-profile executive searches and prioritiz</w:t>
      </w:r>
      <w:r w:rsidR="00CB044D">
        <w:rPr>
          <w:rFonts w:ascii="Lato Light" w:hAnsi="Lato Light"/>
          <w:color w:val="262626"/>
          <w:sz w:val="20"/>
          <w:szCs w:val="20"/>
          <w:u w:color="262626"/>
        </w:rPr>
        <w:t>ed</w:t>
      </w:r>
      <w:r w:rsidR="00AF0997"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 multiple initiatives with key responsibilities in communication, data compilation, and drawing key insights, resulting in 8 successful </w:t>
      </w:r>
      <w:proofErr w:type="gramStart"/>
      <w:r w:rsidR="00AF0997" w:rsidRPr="00B022DA">
        <w:rPr>
          <w:rFonts w:ascii="Lato Light" w:hAnsi="Lato Light"/>
          <w:color w:val="262626"/>
          <w:sz w:val="20"/>
          <w:szCs w:val="20"/>
          <w:u w:color="262626"/>
        </w:rPr>
        <w:t>hires</w:t>
      </w:r>
      <w:proofErr w:type="gramEnd"/>
    </w:p>
    <w:p w14:paraId="0E5C4EAF" w14:textId="73ED5194" w:rsidR="00BD30EE" w:rsidRDefault="00B912A4">
      <w:pPr>
        <w:pStyle w:val="Body"/>
        <w:widowControl w:val="0"/>
        <w:tabs>
          <w:tab w:val="left" w:pos="6336"/>
          <w:tab w:val="left" w:pos="10296"/>
        </w:tabs>
        <w:spacing w:after="60" w:line="240" w:lineRule="auto"/>
        <w:ind w:left="3726"/>
        <w:rPr>
          <w:rFonts w:ascii="Lato Bold" w:eastAsia="Lato Bold" w:hAnsi="Lato Bold" w:cs="Lato Bold"/>
          <w:color w:val="262626"/>
          <w:u w:color="262626"/>
        </w:rPr>
      </w:pPr>
      <w:r w:rsidRPr="008A653D">
        <w:rPr>
          <w:rFonts w:ascii="Lato" w:hAnsi="Lato"/>
          <w:b/>
          <w:bCs/>
          <w:color w:val="262626"/>
          <w:u w:color="262626"/>
        </w:rPr>
        <w:t>St. David</w:t>
      </w:r>
      <w:r w:rsidRPr="008A653D">
        <w:rPr>
          <w:rFonts w:ascii="Lato" w:hAnsi="Lato"/>
          <w:b/>
          <w:bCs/>
          <w:color w:val="262626"/>
          <w:u w:color="262626"/>
          <w:rtl/>
        </w:rPr>
        <w:t>’</w:t>
      </w:r>
      <w:r w:rsidRPr="008A653D">
        <w:rPr>
          <w:rFonts w:ascii="Lato" w:hAnsi="Lato"/>
          <w:b/>
          <w:bCs/>
          <w:color w:val="262626"/>
          <w:u w:color="262626"/>
        </w:rPr>
        <w:t>s School</w:t>
      </w:r>
      <w:r>
        <w:rPr>
          <w:rFonts w:ascii="Lato Bold" w:eastAsia="Lato Bold" w:hAnsi="Lato Bold" w:cs="Lato Bold"/>
          <w:color w:val="262626"/>
          <w:u w:color="262626"/>
        </w:rPr>
        <w:tab/>
      </w:r>
      <w:r w:rsidRPr="00B022DA">
        <w:rPr>
          <w:rFonts w:ascii="Lato Hairline" w:hAnsi="Lato Hairline"/>
          <w:color w:val="535353"/>
          <w:u w:color="BFBFBF"/>
        </w:rPr>
        <w:t>|</w:t>
      </w:r>
      <w:r>
        <w:rPr>
          <w:rFonts w:ascii="Lato Regular" w:hAnsi="Lato Regular"/>
          <w:color w:val="262626"/>
          <w:u w:color="262626"/>
        </w:rPr>
        <w:t xml:space="preserve"> Raleigh, NC</w:t>
      </w:r>
      <w:r>
        <w:rPr>
          <w:rFonts w:ascii="Lato Bold" w:eastAsia="Lato Bold" w:hAnsi="Lato Bold" w:cs="Lato Bold"/>
          <w:color w:val="262626"/>
          <w:u w:color="262626"/>
        </w:rPr>
        <w:br/>
      </w:r>
      <w:r w:rsidRPr="008A653D">
        <w:rPr>
          <w:rFonts w:ascii="Lato" w:hAnsi="Lato"/>
          <w:b/>
          <w:bCs/>
          <w:color w:val="262626"/>
          <w:u w:color="262626"/>
        </w:rPr>
        <w:t>Magellan Charter School</w:t>
      </w:r>
      <w:r>
        <w:rPr>
          <w:rFonts w:ascii="Lato Bold" w:eastAsia="Lato Bold" w:hAnsi="Lato Bold" w:cs="Lato Bold"/>
          <w:color w:val="262626"/>
          <w:u w:color="262626"/>
        </w:rPr>
        <w:tab/>
      </w:r>
      <w:r w:rsidRPr="00B022DA">
        <w:rPr>
          <w:rFonts w:ascii="Lato Hairline" w:hAnsi="Lato Hairline"/>
          <w:color w:val="535353"/>
          <w:u w:color="BFBFBF"/>
        </w:rPr>
        <w:t>|</w:t>
      </w:r>
      <w:r>
        <w:rPr>
          <w:rFonts w:ascii="Lato Regular" w:hAnsi="Lato Regular"/>
          <w:color w:val="262626"/>
          <w:u w:color="262626"/>
        </w:rPr>
        <w:t xml:space="preserve"> Raleigh, NC</w:t>
      </w:r>
      <w:r>
        <w:rPr>
          <w:rFonts w:ascii="Lato Bold" w:eastAsia="Lato Bold" w:hAnsi="Lato Bold" w:cs="Lato Bold"/>
          <w:color w:val="262626"/>
          <w:u w:color="262626"/>
        </w:rPr>
        <w:br/>
      </w:r>
      <w:r w:rsidRPr="008A653D">
        <w:rPr>
          <w:rFonts w:ascii="Lato" w:hAnsi="Lato"/>
          <w:b/>
          <w:bCs/>
          <w:color w:val="262626"/>
          <w:u w:color="262626"/>
          <w:lang w:val="de-DE"/>
        </w:rPr>
        <w:t>Knapp Charter Academy</w:t>
      </w:r>
      <w:r>
        <w:rPr>
          <w:rFonts w:ascii="Lato Bold" w:eastAsia="Lato Bold" w:hAnsi="Lato Bold" w:cs="Lato Bold"/>
          <w:color w:val="262626"/>
          <w:u w:color="262626"/>
        </w:rPr>
        <w:tab/>
      </w:r>
      <w:r w:rsidRPr="00B022DA">
        <w:rPr>
          <w:rFonts w:ascii="Lato Hairline" w:hAnsi="Lato Hairline"/>
          <w:color w:val="535353"/>
          <w:u w:color="BFBFBF"/>
        </w:rPr>
        <w:t>|</w:t>
      </w:r>
      <w:r>
        <w:rPr>
          <w:rFonts w:ascii="Lato Regular" w:hAnsi="Lato Regular"/>
          <w:color w:val="262626"/>
          <w:u w:color="262626"/>
        </w:rPr>
        <w:t xml:space="preserve"> Grand Rapids, MI</w:t>
      </w:r>
    </w:p>
    <w:p w14:paraId="064345E7" w14:textId="77777777" w:rsidR="00BD30EE" w:rsidRDefault="00B912A4">
      <w:pPr>
        <w:pStyle w:val="Body"/>
        <w:widowControl w:val="0"/>
        <w:tabs>
          <w:tab w:val="right" w:pos="11916"/>
        </w:tabs>
        <w:spacing w:after="120" w:line="240" w:lineRule="auto"/>
        <w:ind w:left="3726" w:firstLine="148"/>
        <w:rPr>
          <w:rFonts w:ascii="Lato Regular" w:eastAsia="Lato Regular" w:hAnsi="Lato Regular" w:cs="Lato Regular"/>
          <w:color w:val="262626"/>
          <w:u w:color="262626"/>
        </w:rPr>
      </w:pPr>
      <w:r>
        <w:rPr>
          <w:rFonts w:ascii="Lato Regular" w:hAnsi="Lato Regular"/>
          <w:color w:val="262626"/>
          <w:u w:color="262626"/>
        </w:rPr>
        <w:t>7th and 8th Grade Middle School Teacher</w:t>
      </w:r>
      <w:r>
        <w:rPr>
          <w:rFonts w:ascii="Lato Regular" w:eastAsia="Lato Regular" w:hAnsi="Lato Regular" w:cs="Lato Regular"/>
          <w:color w:val="262626"/>
          <w:u w:color="262626"/>
        </w:rPr>
        <w:tab/>
      </w:r>
      <w:r>
        <w:rPr>
          <w:rFonts w:ascii="Lato Regular" w:hAnsi="Lato Regular"/>
          <w:color w:val="262626"/>
          <w:u w:color="262626"/>
        </w:rPr>
        <w:t>August 2000 – June 2012</w:t>
      </w:r>
    </w:p>
    <w:p w14:paraId="5DDD567B" w14:textId="36B842AA" w:rsidR="00BD30EE" w:rsidRPr="00B022DA" w:rsidRDefault="00882812">
      <w:pPr>
        <w:pStyle w:val="Body"/>
        <w:widowControl w:val="0"/>
        <w:numPr>
          <w:ilvl w:val="0"/>
          <w:numId w:val="2"/>
        </w:numPr>
        <w:spacing w:after="60" w:line="240" w:lineRule="auto"/>
        <w:rPr>
          <w:rFonts w:ascii="Lato Light" w:hAnsi="Lato Light"/>
          <w:color w:val="262626"/>
          <w:sz w:val="20"/>
          <w:szCs w:val="20"/>
          <w:u w:color="262626"/>
        </w:rPr>
      </w:pPr>
      <w:r>
        <w:rPr>
          <w:rFonts w:ascii="Lato Light" w:hAnsi="Lato Light"/>
          <w:color w:val="262626"/>
          <w:sz w:val="20"/>
          <w:szCs w:val="20"/>
          <w:u w:color="262626"/>
        </w:rPr>
        <w:t>Annually, d</w:t>
      </w:r>
      <w:r w:rsidR="008A653D"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esigned </w:t>
      </w:r>
      <w:r w:rsidR="00CC68FC"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40 instructional units </w:t>
      </w:r>
      <w:r w:rsidR="008A653D" w:rsidRPr="00B022DA">
        <w:rPr>
          <w:rFonts w:ascii="Lato Light" w:hAnsi="Lato Light"/>
          <w:color w:val="262626"/>
          <w:sz w:val="20"/>
          <w:szCs w:val="20"/>
          <w:u w:color="262626"/>
        </w:rPr>
        <w:t>and instructed 70 students</w:t>
      </w:r>
      <w:r w:rsidR="00CC68FC">
        <w:rPr>
          <w:rFonts w:ascii="Lato Light" w:hAnsi="Lato Light"/>
          <w:color w:val="262626"/>
          <w:sz w:val="20"/>
          <w:szCs w:val="20"/>
          <w:u w:color="262626"/>
        </w:rPr>
        <w:t xml:space="preserve"> per </w:t>
      </w:r>
      <w:proofErr w:type="gramStart"/>
      <w:r w:rsidR="008A653D" w:rsidRPr="00B022DA">
        <w:rPr>
          <w:rFonts w:ascii="Lato Light" w:hAnsi="Lato Light"/>
          <w:color w:val="262626"/>
          <w:sz w:val="20"/>
          <w:szCs w:val="20"/>
          <w:u w:color="262626"/>
        </w:rPr>
        <w:t>grade</w:t>
      </w:r>
      <w:proofErr w:type="gramEnd"/>
    </w:p>
    <w:p w14:paraId="0F4B82EE" w14:textId="5B48FFC9" w:rsidR="00BD30EE" w:rsidRPr="00B022DA" w:rsidRDefault="00B912A4">
      <w:pPr>
        <w:pStyle w:val="Body"/>
        <w:widowControl w:val="0"/>
        <w:numPr>
          <w:ilvl w:val="0"/>
          <w:numId w:val="2"/>
        </w:numPr>
        <w:spacing w:after="60" w:line="240" w:lineRule="auto"/>
        <w:rPr>
          <w:rFonts w:ascii="Lato Light" w:hAnsi="Lato Light"/>
          <w:color w:val="262626"/>
          <w:sz w:val="20"/>
          <w:szCs w:val="20"/>
          <w:u w:color="262626"/>
        </w:rPr>
      </w:pPr>
      <w:r w:rsidRPr="00B022DA">
        <w:rPr>
          <w:rFonts w:ascii="Lato Light" w:hAnsi="Lato Light"/>
          <w:color w:val="262626"/>
          <w:sz w:val="20"/>
          <w:szCs w:val="20"/>
          <w:u w:color="262626"/>
        </w:rPr>
        <w:t xml:space="preserve">Chair of Middle School English Dept, </w:t>
      </w:r>
      <w:r w:rsidR="00E10132">
        <w:rPr>
          <w:rFonts w:ascii="Lato Light" w:hAnsi="Lato Light"/>
          <w:color w:val="262626"/>
          <w:sz w:val="20"/>
          <w:szCs w:val="20"/>
          <w:u w:color="262626"/>
        </w:rPr>
        <w:t xml:space="preserve">Ownership of the </w:t>
      </w:r>
      <w:r w:rsidRPr="00B022DA">
        <w:rPr>
          <w:rFonts w:ascii="Lato Light" w:hAnsi="Lato Light"/>
          <w:color w:val="262626"/>
          <w:sz w:val="20"/>
          <w:szCs w:val="20"/>
          <w:u w:color="262626"/>
        </w:rPr>
        <w:t>KCA Mentorship program, Supervised CMU student teacher</w:t>
      </w:r>
    </w:p>
    <w:p w14:paraId="5EEA9A8F" w14:textId="77777777" w:rsidR="00BD30EE" w:rsidRPr="00B022DA" w:rsidRDefault="00B912A4" w:rsidP="00B022DA">
      <w:pPr>
        <w:pStyle w:val="Body"/>
        <w:widowControl w:val="0"/>
        <w:numPr>
          <w:ilvl w:val="0"/>
          <w:numId w:val="2"/>
        </w:numPr>
        <w:spacing w:after="120" w:line="240" w:lineRule="auto"/>
        <w:rPr>
          <w:rFonts w:ascii="Lato Light" w:hAnsi="Lato Light"/>
          <w:color w:val="262626"/>
          <w:sz w:val="20"/>
          <w:szCs w:val="20"/>
          <w:u w:color="262626"/>
        </w:rPr>
      </w:pPr>
      <w:r w:rsidRPr="00B022DA">
        <w:rPr>
          <w:rFonts w:ascii="Lato Light" w:hAnsi="Lato Light"/>
          <w:color w:val="262626"/>
          <w:sz w:val="20"/>
          <w:szCs w:val="20"/>
          <w:u w:color="262626"/>
        </w:rPr>
        <w:t>Awarded Michigan and North Carolina Teacher</w:t>
      </w:r>
      <w:r w:rsidRPr="00B022DA">
        <w:rPr>
          <w:rFonts w:ascii="Lato Light" w:hAnsi="Lato Light"/>
          <w:color w:val="262626"/>
          <w:sz w:val="20"/>
          <w:szCs w:val="20"/>
          <w:u w:color="262626"/>
          <w:rtl/>
        </w:rPr>
        <w:t>’</w:t>
      </w:r>
      <w:r w:rsidRPr="00B022DA">
        <w:rPr>
          <w:rFonts w:ascii="Lato Light" w:hAnsi="Lato Light"/>
          <w:color w:val="262626"/>
          <w:sz w:val="20"/>
          <w:szCs w:val="20"/>
          <w:u w:color="262626"/>
        </w:rPr>
        <w:t>s High Student Growth Distinctions</w:t>
      </w:r>
    </w:p>
    <w:p w14:paraId="69383F55" w14:textId="77777777" w:rsidR="00BD30EE" w:rsidRDefault="00B912A4" w:rsidP="008E3DEA">
      <w:pPr>
        <w:pStyle w:val="Heading"/>
        <w:pBdr>
          <w:top w:val="dotted" w:sz="4" w:space="0" w:color="525252"/>
          <w:bottom w:val="dotted" w:sz="4" w:space="0" w:color="525252"/>
        </w:pBdr>
        <w:spacing w:before="0" w:after="160" w:line="240" w:lineRule="auto"/>
        <w:rPr>
          <w:rFonts w:ascii="Playfair Display Regular Medium" w:eastAsia="Playfair Display Regular Medium" w:hAnsi="Playfair Display Regular Medium" w:cs="Playfair Display Regular Medium"/>
          <w:smallCaps w:val="0"/>
          <w:color w:val="262626"/>
          <w:sz w:val="28"/>
          <w:szCs w:val="28"/>
          <w:u w:color="262626"/>
        </w:rPr>
      </w:pPr>
      <w:r>
        <w:rPr>
          <w:rFonts w:ascii="Playfair Display Regular Medium" w:hAnsi="Playfair Display Regular Medium"/>
          <w:smallCaps w:val="0"/>
          <w:color w:val="262626"/>
          <w:sz w:val="28"/>
          <w:szCs w:val="28"/>
          <w:u w:color="262626"/>
        </w:rPr>
        <w:t>Education</w:t>
      </w:r>
    </w:p>
    <w:p w14:paraId="2DE2827C" w14:textId="77777777" w:rsidR="00BD30EE" w:rsidRPr="00B022DA" w:rsidRDefault="00B912A4">
      <w:pPr>
        <w:pStyle w:val="Body"/>
        <w:tabs>
          <w:tab w:val="right" w:pos="11916"/>
        </w:tabs>
        <w:spacing w:after="60" w:line="240" w:lineRule="auto"/>
        <w:ind w:left="3726"/>
        <w:rPr>
          <w:rFonts w:ascii="Lato" w:eastAsia="Lato Bold" w:hAnsi="Lato" w:cs="Lato Bold"/>
          <w:b/>
          <w:bCs/>
          <w:color w:val="262626"/>
          <w:u w:color="262626"/>
        </w:rPr>
      </w:pPr>
      <w:r w:rsidRPr="00B022DA">
        <w:rPr>
          <w:rFonts w:ascii="Lato" w:hAnsi="Lato"/>
          <w:b/>
          <w:bCs/>
          <w:color w:val="262626"/>
          <w:u w:color="262626"/>
        </w:rPr>
        <w:t>Indiana University, Kelley School of Business, Bloomington, IN</w:t>
      </w:r>
      <w:r w:rsidRPr="00B022DA">
        <w:rPr>
          <w:rFonts w:ascii="Lato" w:eastAsia="Lato Bold" w:hAnsi="Lato" w:cs="Lato Bold"/>
          <w:b/>
          <w:bCs/>
          <w:color w:val="262626"/>
          <w:u w:color="262626"/>
        </w:rPr>
        <w:tab/>
      </w:r>
      <w:r w:rsidRPr="00B022DA">
        <w:rPr>
          <w:rFonts w:ascii="Lato" w:hAnsi="Lato"/>
          <w:b/>
          <w:bCs/>
          <w:color w:val="262626"/>
          <w:u w:color="262626"/>
        </w:rPr>
        <w:t>May 2023</w:t>
      </w:r>
    </w:p>
    <w:p w14:paraId="65B4AA62" w14:textId="77777777" w:rsidR="00BD30EE" w:rsidRPr="00B022DA" w:rsidRDefault="00B912A4">
      <w:pPr>
        <w:pStyle w:val="Body"/>
        <w:spacing w:after="0" w:line="240" w:lineRule="auto"/>
        <w:ind w:left="3726" w:firstLine="148"/>
        <w:rPr>
          <w:rFonts w:ascii="Lato" w:eastAsia="Lato Regular" w:hAnsi="Lato" w:cs="Lato Regular"/>
          <w:i/>
          <w:iCs/>
          <w:color w:val="262626"/>
          <w:sz w:val="20"/>
          <w:szCs w:val="20"/>
          <w:u w:color="262626"/>
        </w:rPr>
      </w:pPr>
      <w:r w:rsidRPr="00B022DA">
        <w:rPr>
          <w:rFonts w:ascii="Lato" w:hAnsi="Lato"/>
          <w:i/>
          <w:iCs/>
          <w:color w:val="262626"/>
          <w:sz w:val="20"/>
          <w:szCs w:val="20"/>
          <w:u w:color="262626"/>
        </w:rPr>
        <w:t xml:space="preserve">Master of Business Administration, </w:t>
      </w:r>
      <w:r w:rsidRPr="00A468BC">
        <w:rPr>
          <w:rFonts w:ascii="Lato" w:hAnsi="Lato"/>
          <w:i/>
          <w:iCs/>
          <w:color w:val="262626"/>
          <w:sz w:val="20"/>
          <w:szCs w:val="20"/>
          <w:u w:color="262626"/>
        </w:rPr>
        <w:t>Concentration: Business Analytics</w:t>
      </w:r>
    </w:p>
    <w:p w14:paraId="5EF95B8C" w14:textId="2336DC08" w:rsidR="00BD30EE" w:rsidRPr="00B022DA" w:rsidRDefault="00B912A4" w:rsidP="00241395">
      <w:pPr>
        <w:pStyle w:val="Body"/>
        <w:spacing w:after="60" w:line="240" w:lineRule="auto"/>
        <w:ind w:left="3730" w:firstLine="144"/>
        <w:rPr>
          <w:rFonts w:ascii="Lato Light" w:eastAsia="Lato-Light" w:hAnsi="Lato Light" w:cs="Lato-Light"/>
          <w:color w:val="262626"/>
          <w:sz w:val="20"/>
          <w:szCs w:val="20"/>
          <w:u w:color="262626"/>
        </w:rPr>
      </w:pPr>
      <w:r w:rsidRPr="00B022DA">
        <w:rPr>
          <w:rFonts w:ascii="Lato Light" w:hAnsi="Lato Light"/>
          <w:color w:val="262626"/>
          <w:sz w:val="20"/>
          <w:szCs w:val="20"/>
          <w:u w:color="262626"/>
        </w:rPr>
        <w:t>Awarded winning team: 2021 MBA Data Jam Contest</w:t>
      </w:r>
      <w:r w:rsidR="009F54CE">
        <w:rPr>
          <w:rFonts w:ascii="Lato Light" w:hAnsi="Lato Light"/>
          <w:color w:val="262626"/>
          <w:sz w:val="20"/>
          <w:szCs w:val="20"/>
          <w:u w:color="262626"/>
        </w:rPr>
        <w:t xml:space="preserve"> in Tableau</w:t>
      </w:r>
      <w:r w:rsidRPr="00B022DA">
        <w:rPr>
          <w:rFonts w:ascii="Lato Light" w:hAnsi="Lato Light"/>
          <w:color w:val="262626"/>
          <w:sz w:val="20"/>
          <w:szCs w:val="20"/>
          <w:u w:color="262626"/>
        </w:rPr>
        <w:t>; Kelley Merit Scholarship</w:t>
      </w:r>
    </w:p>
    <w:p w14:paraId="1F3A03EB" w14:textId="77777777" w:rsidR="00BD30EE" w:rsidRDefault="00B912A4">
      <w:pPr>
        <w:pStyle w:val="Body"/>
        <w:tabs>
          <w:tab w:val="right" w:pos="11916"/>
        </w:tabs>
        <w:spacing w:after="60" w:line="240" w:lineRule="auto"/>
        <w:ind w:left="3726"/>
        <w:rPr>
          <w:rFonts w:ascii="Lato Bold" w:eastAsia="Lato Bold" w:hAnsi="Lato Bold" w:cs="Lato Bold"/>
          <w:color w:val="262626"/>
          <w:u w:color="262626"/>
        </w:rPr>
      </w:pPr>
      <w:r>
        <w:rPr>
          <w:rFonts w:ascii="Lato Regular" w:hAnsi="Lato Regular"/>
          <w:color w:val="262626"/>
          <w:u w:color="262626"/>
        </w:rPr>
        <w:t>Western Michigan University, Kalamazoo, MI</w:t>
      </w:r>
      <w:r>
        <w:rPr>
          <w:rFonts w:ascii="Lato Bold" w:eastAsia="Lato Bold" w:hAnsi="Lato Bold" w:cs="Lato Bold"/>
          <w:color w:val="262626"/>
          <w:u w:color="262626"/>
        </w:rPr>
        <w:tab/>
        <w:t xml:space="preserve">     </w:t>
      </w:r>
      <w:r>
        <w:rPr>
          <w:rFonts w:ascii="Lato Regular" w:hAnsi="Lato Regular"/>
          <w:color w:val="262626"/>
          <w:u w:color="262626"/>
        </w:rPr>
        <w:t>April 2005</w:t>
      </w:r>
    </w:p>
    <w:p w14:paraId="0FB52418" w14:textId="77777777" w:rsidR="00BD30EE" w:rsidRDefault="00B912A4">
      <w:pPr>
        <w:pStyle w:val="Body"/>
        <w:spacing w:after="0" w:line="240" w:lineRule="auto"/>
        <w:ind w:left="3726" w:firstLine="148"/>
        <w:rPr>
          <w:rFonts w:ascii="Lato Regular" w:eastAsia="Lato Regular" w:hAnsi="Lato Regular" w:cs="Lato Regular"/>
          <w:i/>
          <w:iCs/>
          <w:color w:val="262626"/>
          <w:sz w:val="20"/>
          <w:szCs w:val="20"/>
          <w:u w:color="262626"/>
        </w:rPr>
      </w:pPr>
      <w:r>
        <w:rPr>
          <w:rFonts w:ascii="Lato Regular" w:hAnsi="Lato Regular"/>
          <w:i/>
          <w:iCs/>
          <w:color w:val="262626"/>
          <w:sz w:val="20"/>
          <w:szCs w:val="20"/>
          <w:u w:color="262626"/>
        </w:rPr>
        <w:t>Master of Arts in Educational Leadership</w:t>
      </w:r>
    </w:p>
    <w:p w14:paraId="33365867" w14:textId="77777777" w:rsidR="00BD30EE" w:rsidRPr="00B022DA" w:rsidRDefault="00B912A4" w:rsidP="00241395">
      <w:pPr>
        <w:pStyle w:val="Body"/>
        <w:spacing w:after="60" w:line="240" w:lineRule="auto"/>
        <w:ind w:left="3730" w:firstLine="144"/>
        <w:rPr>
          <w:rFonts w:ascii="Lato Light" w:eastAsia="Lato-Light" w:hAnsi="Lato Light" w:cs="Lato-Light"/>
          <w:color w:val="262626"/>
          <w:sz w:val="20"/>
          <w:szCs w:val="20"/>
          <w:u w:color="262626"/>
        </w:rPr>
      </w:pPr>
      <w:r w:rsidRPr="00B022DA">
        <w:rPr>
          <w:rFonts w:ascii="Lato Light" w:hAnsi="Lato Light"/>
          <w:color w:val="262626"/>
          <w:sz w:val="20"/>
          <w:szCs w:val="20"/>
          <w:u w:color="262626"/>
        </w:rPr>
        <w:t>Summa cum laude; Curriculum Engagement: Personnel Administration, Systems Thinking</w:t>
      </w:r>
    </w:p>
    <w:p w14:paraId="46EA3D49" w14:textId="77777777" w:rsidR="00BD30EE" w:rsidRDefault="00B912A4">
      <w:pPr>
        <w:pStyle w:val="Body"/>
        <w:tabs>
          <w:tab w:val="right" w:pos="11916"/>
        </w:tabs>
        <w:spacing w:after="60" w:line="240" w:lineRule="auto"/>
        <w:ind w:left="3726"/>
        <w:rPr>
          <w:rFonts w:ascii="Lato Bold" w:eastAsia="Lato Bold" w:hAnsi="Lato Bold" w:cs="Lato Bold"/>
          <w:color w:val="262626"/>
          <w:u w:color="262626"/>
        </w:rPr>
      </w:pPr>
      <w:r>
        <w:rPr>
          <w:rFonts w:ascii="Lato Regular" w:hAnsi="Lato Regular"/>
          <w:color w:val="262626"/>
          <w:u w:color="262626"/>
        </w:rPr>
        <w:t>Calvin University, Grand Rapids, MI</w:t>
      </w:r>
      <w:r>
        <w:rPr>
          <w:rFonts w:ascii="Lato Bold" w:eastAsia="Lato Bold" w:hAnsi="Lato Bold" w:cs="Lato Bold"/>
          <w:color w:val="262626"/>
          <w:u w:color="262626"/>
        </w:rPr>
        <w:tab/>
        <w:t xml:space="preserve">     </w:t>
      </w:r>
      <w:r>
        <w:rPr>
          <w:rFonts w:ascii="Lato Regular" w:hAnsi="Lato Regular"/>
          <w:color w:val="262626"/>
          <w:u w:color="262626"/>
          <w:lang w:val="it-IT"/>
        </w:rPr>
        <w:t>April 2000</w:t>
      </w:r>
    </w:p>
    <w:p w14:paraId="233DF981" w14:textId="77777777" w:rsidR="00BD30EE" w:rsidRDefault="00B912A4">
      <w:pPr>
        <w:pStyle w:val="Body"/>
        <w:spacing w:after="0" w:line="240" w:lineRule="auto"/>
        <w:ind w:left="3726" w:firstLine="148"/>
        <w:rPr>
          <w:rFonts w:ascii="Lato Regular" w:eastAsia="Lato Regular" w:hAnsi="Lato Regular" w:cs="Lato Regular"/>
          <w:i/>
          <w:iCs/>
          <w:color w:val="262626"/>
          <w:sz w:val="20"/>
          <w:szCs w:val="20"/>
          <w:u w:color="262626"/>
        </w:rPr>
      </w:pPr>
      <w:r>
        <w:rPr>
          <w:rFonts w:ascii="Lato Regular" w:hAnsi="Lato Regular"/>
          <w:i/>
          <w:iCs/>
          <w:color w:val="262626"/>
          <w:sz w:val="20"/>
          <w:szCs w:val="20"/>
          <w:u w:color="262626"/>
        </w:rPr>
        <w:t>Bachelor of Arts in Education, Math &amp; Language Arts</w:t>
      </w:r>
    </w:p>
    <w:p w14:paraId="1B99977E" w14:textId="77777777" w:rsidR="00BD30EE" w:rsidRPr="00B022DA" w:rsidRDefault="00B912A4">
      <w:pPr>
        <w:pStyle w:val="Body"/>
        <w:spacing w:after="0" w:line="240" w:lineRule="auto"/>
        <w:ind w:left="3726" w:firstLine="148"/>
        <w:rPr>
          <w:rFonts w:ascii="Lato Light" w:hAnsi="Lato Light"/>
        </w:rPr>
      </w:pPr>
      <w:r w:rsidRPr="00B022DA">
        <w:rPr>
          <w:rFonts w:ascii="Lato Light" w:hAnsi="Lato Light"/>
          <w:color w:val="262626"/>
          <w:sz w:val="20"/>
          <w:szCs w:val="20"/>
          <w:u w:color="262626"/>
        </w:rPr>
        <w:t>University Merit Scholarships; UK: English Language by Rail; Gospel Choir</w:t>
      </w:r>
    </w:p>
    <w:sectPr w:rsidR="00BD30EE" w:rsidRPr="00B022DA" w:rsidSect="002833B2">
      <w:headerReference w:type="default" r:id="rId7"/>
      <w:pgSz w:w="12240" w:h="15840"/>
      <w:pgMar w:top="180" w:right="360" w:bottom="144" w:left="144" w:header="360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5781" w14:textId="77777777" w:rsidR="00E71622" w:rsidRDefault="00E71622">
      <w:r>
        <w:separator/>
      </w:r>
    </w:p>
  </w:endnote>
  <w:endnote w:type="continuationSeparator" w:id="0">
    <w:p w14:paraId="57B8FBAF" w14:textId="77777777" w:rsidR="00E71622" w:rsidRDefault="00E7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SvtyTwo OS ITC TT-Book">
    <w:altName w:val="Cambria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Lato Light"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Playfair Display Regular Medium">
    <w:altName w:val="Cambria"/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Lato Regular">
    <w:altName w:val="Lato"/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Playfair Display Regular SemiBo">
    <w:altName w:val="Cambria"/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old">
    <w:altName w:val="Lato"/>
    <w:panose1 w:val="020F0802020204030203"/>
    <w:charset w:val="4D"/>
    <w:family w:val="swiss"/>
    <w:pitch w:val="variable"/>
    <w:sig w:usb0="800000AF" w:usb1="4000604A" w:usb2="00000000" w:usb3="00000000" w:csb0="00000093" w:csb1="00000000"/>
  </w:font>
  <w:font w:name="Lato Hairline">
    <w:altName w:val="Segoe UI"/>
    <w:panose1 w:val="020F0202020204030203"/>
    <w:charset w:val="4D"/>
    <w:family w:val="swiss"/>
    <w:pitch w:val="variable"/>
    <w:sig w:usb0="800000AF" w:usb1="4000604A" w:usb2="00000000" w:usb3="00000000" w:csb0="00000093" w:csb1="00000000"/>
  </w:font>
  <w:font w:name="Lato-Light">
    <w:altName w:val="Lato"/>
    <w:panose1 w:val="020F0302020204030203"/>
    <w:charset w:val="4D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8F1B" w14:textId="77777777" w:rsidR="00E71622" w:rsidRDefault="00E71622">
      <w:r>
        <w:separator/>
      </w:r>
    </w:p>
  </w:footnote>
  <w:footnote w:type="continuationSeparator" w:id="0">
    <w:p w14:paraId="6DA5B3CE" w14:textId="77777777" w:rsidR="00E71622" w:rsidRDefault="00E71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A72B" w14:textId="77777777" w:rsidR="00BD30EE" w:rsidRDefault="00B912A4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9BD8211" wp14:editId="66339E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oundrect id="_x0000_s1032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6A9"/>
    <w:multiLevelType w:val="hybridMultilevel"/>
    <w:tmpl w:val="FE0CD932"/>
    <w:lvl w:ilvl="0" w:tplc="E3025DF2">
      <w:start w:val="1"/>
      <w:numFmt w:val="bullet"/>
      <w:lvlText w:val="✓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1" w:tplc="846EF3AA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2" w:tplc="4BE2A0F6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3" w:tplc="AEBCF8F0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4" w:tplc="BD1E9AD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5" w:tplc="B1080ADE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6" w:tplc="2026D68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7" w:tplc="818A303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8" w:tplc="ED1CE3B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D24367"/>
    <w:multiLevelType w:val="hybridMultilevel"/>
    <w:tmpl w:val="EDD82108"/>
    <w:styleLink w:val="Bullets"/>
    <w:lvl w:ilvl="0" w:tplc="80CC7A26">
      <w:start w:val="1"/>
      <w:numFmt w:val="bullet"/>
      <w:lvlText w:val="-"/>
      <w:lvlJc w:val="left"/>
      <w:pPr>
        <w:ind w:left="4158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927B34">
      <w:start w:val="1"/>
      <w:numFmt w:val="bullet"/>
      <w:lvlText w:val="•"/>
      <w:lvlJc w:val="left"/>
      <w:pPr>
        <w:ind w:left="448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CAB05A">
      <w:start w:val="1"/>
      <w:numFmt w:val="bullet"/>
      <w:lvlText w:val="•"/>
      <w:lvlJc w:val="left"/>
      <w:pPr>
        <w:ind w:left="508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96AE24">
      <w:start w:val="1"/>
      <w:numFmt w:val="bullet"/>
      <w:lvlText w:val="•"/>
      <w:lvlJc w:val="left"/>
      <w:pPr>
        <w:ind w:left="568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7EEA9A">
      <w:start w:val="1"/>
      <w:numFmt w:val="bullet"/>
      <w:lvlText w:val="•"/>
      <w:lvlJc w:val="left"/>
      <w:pPr>
        <w:ind w:left="628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CE20C6">
      <w:start w:val="1"/>
      <w:numFmt w:val="bullet"/>
      <w:lvlText w:val="•"/>
      <w:lvlJc w:val="left"/>
      <w:pPr>
        <w:ind w:left="688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38BC96">
      <w:start w:val="1"/>
      <w:numFmt w:val="bullet"/>
      <w:lvlText w:val="•"/>
      <w:lvlJc w:val="left"/>
      <w:pPr>
        <w:ind w:left="748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AC1AA0">
      <w:start w:val="1"/>
      <w:numFmt w:val="bullet"/>
      <w:lvlText w:val="•"/>
      <w:lvlJc w:val="left"/>
      <w:pPr>
        <w:ind w:left="808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D4FF20">
      <w:start w:val="1"/>
      <w:numFmt w:val="bullet"/>
      <w:lvlText w:val="•"/>
      <w:lvlJc w:val="left"/>
      <w:pPr>
        <w:ind w:left="868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D4C7337"/>
    <w:multiLevelType w:val="hybridMultilevel"/>
    <w:tmpl w:val="EDD82108"/>
    <w:numStyleLink w:val="Bullets"/>
  </w:abstractNum>
  <w:abstractNum w:abstractNumId="3" w15:restartNumberingAfterBreak="0">
    <w:nsid w:val="7DD80BB6"/>
    <w:multiLevelType w:val="hybridMultilevel"/>
    <w:tmpl w:val="0DACEF54"/>
    <w:lvl w:ilvl="0" w:tplc="20FA7302">
      <w:start w:val="1"/>
      <w:numFmt w:val="bullet"/>
      <w:lvlText w:val="✓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1" w:tplc="6E564DD2">
      <w:start w:val="1"/>
      <w:numFmt w:val="bullet"/>
      <w:lvlText w:val="✓"/>
      <w:lvlJc w:val="left"/>
      <w:pPr>
        <w:ind w:left="100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2" w:tplc="CE3A0668">
      <w:start w:val="1"/>
      <w:numFmt w:val="bullet"/>
      <w:lvlText w:val="✓"/>
      <w:lvlJc w:val="left"/>
      <w:pPr>
        <w:ind w:left="172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3" w:tplc="2D1AAC96">
      <w:start w:val="1"/>
      <w:numFmt w:val="bullet"/>
      <w:lvlText w:val="✓"/>
      <w:lvlJc w:val="left"/>
      <w:pPr>
        <w:ind w:left="244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4" w:tplc="8120173E">
      <w:start w:val="1"/>
      <w:numFmt w:val="bullet"/>
      <w:lvlText w:val="✓"/>
      <w:lvlJc w:val="left"/>
      <w:pPr>
        <w:ind w:left="31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5" w:tplc="1AB28BEA">
      <w:start w:val="1"/>
      <w:numFmt w:val="bullet"/>
      <w:lvlText w:val="✓"/>
      <w:lvlJc w:val="left"/>
      <w:pPr>
        <w:ind w:left="38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6" w:tplc="0C14AD34">
      <w:start w:val="1"/>
      <w:numFmt w:val="bullet"/>
      <w:lvlText w:val="✓"/>
      <w:lvlJc w:val="left"/>
      <w:pPr>
        <w:ind w:left="460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7" w:tplc="37C85C22">
      <w:start w:val="1"/>
      <w:numFmt w:val="bullet"/>
      <w:lvlText w:val="✓"/>
      <w:lvlJc w:val="left"/>
      <w:pPr>
        <w:ind w:left="532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  <w:lvl w:ilvl="8" w:tplc="FFF0400E">
      <w:start w:val="1"/>
      <w:numFmt w:val="bullet"/>
      <w:lvlText w:val="✓"/>
      <w:lvlJc w:val="left"/>
      <w:pPr>
        <w:ind w:left="604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DDDDDD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574466775">
    <w:abstractNumId w:val="1"/>
  </w:num>
  <w:num w:numId="2" w16cid:durableId="658851590">
    <w:abstractNumId w:val="2"/>
  </w:num>
  <w:num w:numId="3" w16cid:durableId="311566096">
    <w:abstractNumId w:val="2"/>
    <w:lvlOverride w:ilvl="0">
      <w:lvl w:ilvl="0" w:tplc="4C32A496">
        <w:start w:val="1"/>
        <w:numFmt w:val="bullet"/>
        <w:lvlText w:val="-"/>
        <w:lvlJc w:val="left"/>
        <w:pPr>
          <w:ind w:left="4158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996A80C">
        <w:start w:val="1"/>
        <w:numFmt w:val="bullet"/>
        <w:lvlText w:val="•"/>
        <w:lvlJc w:val="left"/>
        <w:pPr>
          <w:ind w:left="4484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381C88">
        <w:start w:val="1"/>
        <w:numFmt w:val="bullet"/>
        <w:lvlText w:val="•"/>
        <w:lvlJc w:val="left"/>
        <w:pPr>
          <w:ind w:left="5084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FCBE70">
        <w:start w:val="1"/>
        <w:numFmt w:val="bullet"/>
        <w:lvlText w:val="•"/>
        <w:lvlJc w:val="left"/>
        <w:pPr>
          <w:ind w:left="5684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68E13A">
        <w:start w:val="1"/>
        <w:numFmt w:val="bullet"/>
        <w:lvlText w:val="•"/>
        <w:lvlJc w:val="left"/>
        <w:pPr>
          <w:ind w:left="6284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AC6B348">
        <w:start w:val="1"/>
        <w:numFmt w:val="bullet"/>
        <w:lvlText w:val="•"/>
        <w:lvlJc w:val="left"/>
        <w:pPr>
          <w:ind w:left="6884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4EA2D72">
        <w:start w:val="1"/>
        <w:numFmt w:val="bullet"/>
        <w:lvlText w:val="•"/>
        <w:lvlJc w:val="left"/>
        <w:pPr>
          <w:ind w:left="7484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1EA8236">
        <w:start w:val="1"/>
        <w:numFmt w:val="bullet"/>
        <w:lvlText w:val="•"/>
        <w:lvlJc w:val="left"/>
        <w:pPr>
          <w:ind w:left="8084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562F800">
        <w:start w:val="1"/>
        <w:numFmt w:val="bullet"/>
        <w:lvlText w:val="•"/>
        <w:lvlJc w:val="left"/>
        <w:pPr>
          <w:ind w:left="8684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67328741">
    <w:abstractNumId w:val="3"/>
  </w:num>
  <w:num w:numId="5" w16cid:durableId="651367788">
    <w:abstractNumId w:val="3"/>
    <w:lvlOverride w:ilvl="0">
      <w:lvl w:ilvl="0" w:tplc="20FA7302">
        <w:start w:val="1"/>
        <w:numFmt w:val="bullet"/>
        <w:lvlText w:val="✓"/>
        <w:lvlJc w:val="left"/>
        <w:pPr>
          <w:ind w:left="28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DDDD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E564DD2">
        <w:start w:val="1"/>
        <w:numFmt w:val="bullet"/>
        <w:lvlText w:val="✓"/>
        <w:lvlJc w:val="left"/>
        <w:pPr>
          <w:ind w:left="100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DDDD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E3A0668">
        <w:start w:val="1"/>
        <w:numFmt w:val="bullet"/>
        <w:lvlText w:val="✓"/>
        <w:lvlJc w:val="left"/>
        <w:pPr>
          <w:ind w:left="172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DDDD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1AAC96">
        <w:start w:val="1"/>
        <w:numFmt w:val="bullet"/>
        <w:lvlText w:val="✓"/>
        <w:lvlJc w:val="left"/>
        <w:pPr>
          <w:ind w:left="244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DDDD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20173E">
        <w:start w:val="1"/>
        <w:numFmt w:val="bullet"/>
        <w:lvlText w:val="✓"/>
        <w:lvlJc w:val="left"/>
        <w:pPr>
          <w:ind w:left="316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DDDD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B28BEA">
        <w:start w:val="1"/>
        <w:numFmt w:val="bullet"/>
        <w:lvlText w:val="✓"/>
        <w:lvlJc w:val="left"/>
        <w:pPr>
          <w:ind w:left="388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DDDD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14AD34">
        <w:start w:val="1"/>
        <w:numFmt w:val="bullet"/>
        <w:lvlText w:val="✓"/>
        <w:lvlJc w:val="left"/>
        <w:pPr>
          <w:ind w:left="460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DDDD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7C85C22">
        <w:start w:val="1"/>
        <w:numFmt w:val="bullet"/>
        <w:lvlText w:val="✓"/>
        <w:lvlJc w:val="left"/>
        <w:pPr>
          <w:ind w:left="532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DDDD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F0400E">
        <w:start w:val="1"/>
        <w:numFmt w:val="bullet"/>
        <w:lvlText w:val="✓"/>
        <w:lvlJc w:val="left"/>
        <w:pPr>
          <w:ind w:left="604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DDDDDD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58029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EE"/>
    <w:rsid w:val="00023EB5"/>
    <w:rsid w:val="000B2FA4"/>
    <w:rsid w:val="000B6B25"/>
    <w:rsid w:val="00144A25"/>
    <w:rsid w:val="00152582"/>
    <w:rsid w:val="001A4C04"/>
    <w:rsid w:val="001F4FF8"/>
    <w:rsid w:val="00241395"/>
    <w:rsid w:val="002833B2"/>
    <w:rsid w:val="002C6247"/>
    <w:rsid w:val="002E2E28"/>
    <w:rsid w:val="003928B5"/>
    <w:rsid w:val="003F10BD"/>
    <w:rsid w:val="00424186"/>
    <w:rsid w:val="004C2635"/>
    <w:rsid w:val="005327C0"/>
    <w:rsid w:val="005C41BE"/>
    <w:rsid w:val="005C7CBB"/>
    <w:rsid w:val="00632794"/>
    <w:rsid w:val="00635BF2"/>
    <w:rsid w:val="0064246A"/>
    <w:rsid w:val="00681936"/>
    <w:rsid w:val="006F2152"/>
    <w:rsid w:val="007951E6"/>
    <w:rsid w:val="007B1950"/>
    <w:rsid w:val="007D0C70"/>
    <w:rsid w:val="007E4F55"/>
    <w:rsid w:val="00813652"/>
    <w:rsid w:val="00846A34"/>
    <w:rsid w:val="00882812"/>
    <w:rsid w:val="008A653D"/>
    <w:rsid w:val="008C404D"/>
    <w:rsid w:val="008D368C"/>
    <w:rsid w:val="008E3DEA"/>
    <w:rsid w:val="0091161D"/>
    <w:rsid w:val="009251D2"/>
    <w:rsid w:val="00944FD1"/>
    <w:rsid w:val="00992324"/>
    <w:rsid w:val="0099407A"/>
    <w:rsid w:val="009F54CE"/>
    <w:rsid w:val="00A468BC"/>
    <w:rsid w:val="00A65E3A"/>
    <w:rsid w:val="00A82593"/>
    <w:rsid w:val="00AD39C3"/>
    <w:rsid w:val="00AF0997"/>
    <w:rsid w:val="00B022DA"/>
    <w:rsid w:val="00B046EE"/>
    <w:rsid w:val="00B45226"/>
    <w:rsid w:val="00B526CE"/>
    <w:rsid w:val="00B53F33"/>
    <w:rsid w:val="00B6171D"/>
    <w:rsid w:val="00B723F6"/>
    <w:rsid w:val="00B86239"/>
    <w:rsid w:val="00B912A4"/>
    <w:rsid w:val="00BC0037"/>
    <w:rsid w:val="00BD30EE"/>
    <w:rsid w:val="00BD40D0"/>
    <w:rsid w:val="00BE1F9F"/>
    <w:rsid w:val="00BE2022"/>
    <w:rsid w:val="00C92C76"/>
    <w:rsid w:val="00CB044D"/>
    <w:rsid w:val="00CC68FC"/>
    <w:rsid w:val="00D24104"/>
    <w:rsid w:val="00D24B88"/>
    <w:rsid w:val="00D522E8"/>
    <w:rsid w:val="00D84265"/>
    <w:rsid w:val="00DB3C85"/>
    <w:rsid w:val="00DE651A"/>
    <w:rsid w:val="00E10132"/>
    <w:rsid w:val="00E1293E"/>
    <w:rsid w:val="00E57DFA"/>
    <w:rsid w:val="00E71622"/>
    <w:rsid w:val="00ED6D02"/>
    <w:rsid w:val="00F3023B"/>
    <w:rsid w:val="00F40447"/>
    <w:rsid w:val="00FA7621"/>
    <w:rsid w:val="00FD7BD0"/>
    <w:rsid w:val="00FE3C05"/>
    <w:rsid w:val="00FF05E2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D787"/>
  <w15:docId w15:val="{BCFC2EF3-494F-DD47-AE5E-A76371C8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suppressAutoHyphens/>
      <w:outlineLvl w:val="0"/>
    </w:pPr>
    <w:rPr>
      <w:rFonts w:ascii="Calibri" w:hAnsi="Calibri" w:cs="Arial Unicode MS"/>
      <w:color w:val="000000"/>
      <w:sz w:val="36"/>
      <w:szCs w:val="36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customStyle="1" w:styleId="Heading">
    <w:name w:val="Heading"/>
    <w:next w:val="Body"/>
    <w:pPr>
      <w:spacing w:before="240" w:after="240" w:line="259" w:lineRule="auto"/>
      <w:outlineLvl w:val="0"/>
    </w:pPr>
    <w:rPr>
      <w:rFonts w:ascii="Calibri" w:hAnsi="Calibri" w:cs="Arial Unicode MS"/>
      <w:smallCap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24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10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4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10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46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Adams</cp:lastModifiedBy>
  <cp:revision>72</cp:revision>
  <cp:lastPrinted>2023-05-07T00:27:00Z</cp:lastPrinted>
  <dcterms:created xsi:type="dcterms:W3CDTF">2023-05-07T00:07:00Z</dcterms:created>
  <dcterms:modified xsi:type="dcterms:W3CDTF">2023-06-10T22:47:00Z</dcterms:modified>
</cp:coreProperties>
</file>